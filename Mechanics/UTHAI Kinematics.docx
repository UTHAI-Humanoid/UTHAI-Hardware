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:rsidR="002D0131" w:rsidRDefault="00704BD9">
          <w:r>
            <w:rPr>
              <w:rFonts w:asciiTheme="majorHAnsi" w:eastAsiaTheme="majorEastAsia" w:hAnsiTheme="majorHAnsi" w:cstheme="majorBidi"/>
              <w:caps/>
              <w:noProof/>
              <w:color w:val="FF6C00" w:themeColor="accent2"/>
              <w:kern w:val="22"/>
              <w:sz w:val="52"/>
              <w:szCs w:val="52"/>
              <w:lang w:eastAsia="en-US" w:bidi="th-TH"/>
              <w14:ligatures w14:val="standard"/>
            </w:rPr>
            <mc:AlternateContent>
              <mc:Choice Requires="wps">
                <w:drawing>
                  <wp:anchor distT="0" distB="0" distL="114300" distR="114300" simplePos="0" relativeHeight="251655680" behindDoc="1" locked="0" layoutInCell="1" allowOverlap="1" wp14:anchorId="664A9EBA" wp14:editId="57B8313E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1199060</wp:posOffset>
                    </wp:positionV>
                    <wp:extent cx="5522595" cy="3615690"/>
                    <wp:effectExtent l="0" t="0" r="1905" b="381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3615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021" w:rsidRDefault="003C4021" w:rsidP="00BD5D81">
                                <w:pPr>
                                  <w:pStyle w:val="Logo"/>
                                  <w:spacing w:after="480"/>
                                </w:pPr>
                                <w:r>
                                  <w:rPr>
                                    <w:noProof/>
                                    <w:lang w:eastAsia="en-US" w:bidi="th-TH"/>
                                  </w:rPr>
                                  <w:drawing>
                                    <wp:inline distT="0" distB="0" distL="0" distR="0" wp14:anchorId="47E1C70B" wp14:editId="3B9DD853">
                                      <wp:extent cx="1779282" cy="1779282"/>
                                      <wp:effectExtent l="0" t="0" r="3810" b="381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79282" cy="17792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4021" w:rsidRPr="00E455EE" w:rsidRDefault="003C4021" w:rsidP="00E455EE">
                                <w:pPr>
                                  <w:pStyle w:val="Title"/>
                                  <w:rPr>
                                    <w:sz w:val="52"/>
                                    <w:szCs w:val="44"/>
                                  </w:rPr>
                                </w:pPr>
                                <w:r w:rsidRPr="00E455EE">
                                  <w:rPr>
                                    <w:sz w:val="52"/>
                                    <w:szCs w:val="44"/>
                                  </w:rPr>
                                  <w:t>UTHAI-Humanoid</w:t>
                                </w:r>
                              </w:p>
                              <w:p w:rsidR="003C4021" w:rsidRPr="00E455EE" w:rsidRDefault="003C4021" w:rsidP="00E455EE">
                                <w:pPr>
                                  <w:pStyle w:val="Title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Kinematics Properties</w:t>
                                </w:r>
                              </w:p>
                              <w:p w:rsidR="003C4021" w:rsidRDefault="003C4021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4A9E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65pt;margin-top:94.4pt;width:434.85pt;height:284.7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" filled="f" stroked="f" strokeweight=".5pt">
                    <v:textbox inset="0,0,0,0">
                      <w:txbxContent>
                        <w:p w:rsidR="003C4021" w:rsidRDefault="003C4021" w:rsidP="00BD5D81">
                          <w:pPr>
                            <w:pStyle w:val="Logo"/>
                            <w:spacing w:after="480"/>
                          </w:pPr>
                          <w:r>
                            <w:rPr>
                              <w:noProof/>
                              <w:lang w:eastAsia="en-US" w:bidi="th-TH"/>
                            </w:rPr>
                            <w:drawing>
                              <wp:inline distT="0" distB="0" distL="0" distR="0" wp14:anchorId="47E1C70B" wp14:editId="3B9DD853">
                                <wp:extent cx="1779282" cy="1779282"/>
                                <wp:effectExtent l="0" t="0" r="3810" b="381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9282" cy="17792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4021" w:rsidRPr="00E455EE" w:rsidRDefault="003C4021" w:rsidP="00E455EE">
                          <w:pPr>
                            <w:pStyle w:val="Title"/>
                            <w:rPr>
                              <w:sz w:val="52"/>
                              <w:szCs w:val="44"/>
                            </w:rPr>
                          </w:pPr>
                          <w:r w:rsidRPr="00E455EE">
                            <w:rPr>
                              <w:sz w:val="52"/>
                              <w:szCs w:val="44"/>
                            </w:rPr>
                            <w:t>UTHAI-Humanoid</w:t>
                          </w:r>
                        </w:p>
                        <w:p w:rsidR="003C4021" w:rsidRPr="00E455EE" w:rsidRDefault="003C4021" w:rsidP="00E455EE">
                          <w:pPr>
                            <w:pStyle w:val="Titl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Kinematics Properties</w:t>
                          </w:r>
                        </w:p>
                        <w:p w:rsidR="003C4021" w:rsidRDefault="003C4021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908B8">
            <w:rPr>
              <w:rFonts w:asciiTheme="majorHAnsi" w:eastAsiaTheme="majorEastAsia" w:hAnsiTheme="majorHAnsi" w:cstheme="majorBidi"/>
              <w:caps/>
              <w:noProof/>
              <w:color w:val="FF6C00" w:themeColor="accent2"/>
              <w:kern w:val="22"/>
              <w:sz w:val="52"/>
              <w:szCs w:val="52"/>
              <w:lang w:eastAsia="en-US" w:bidi="th-TH"/>
              <w14:ligatures w14:val="standard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 wp14:anchorId="5045F209" wp14:editId="26632D4C">
                    <wp:simplePos x="0" y="0"/>
                    <wp:positionH relativeFrom="margin">
                      <wp:posOffset>3491865</wp:posOffset>
                    </wp:positionH>
                    <wp:positionV relativeFrom="page">
                      <wp:posOffset>822960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021" w:rsidRDefault="003C4021">
                                <w:pPr>
                                  <w:pStyle w:val="Subtitle"/>
                                </w:pPr>
                                <w:r>
                                  <w:t>Version [0.0.1]</w:t>
                                </w:r>
                              </w:p>
                              <w:p w:rsidR="003C4021" w:rsidRPr="00E455EE" w:rsidRDefault="003C4021" w:rsidP="00E455EE">
                                <w:pPr>
                                  <w:jc w:val="right"/>
                                </w:pPr>
                                <w:r>
                                  <w:t>Modified: 2018/3/10</w:t>
                                </w:r>
                              </w:p>
                              <w:p w:rsidR="003C4021" w:rsidRDefault="003C4021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45F209" id="Text Box 33" o:spid="_x0000_s1027" type="#_x0000_t202" alt="Version number and date" style="position:absolute;left:0;text-align:left;margin-left:274.95pt;margin-top:64.8pt;width:288.25pt;height:287.5pt;z-index:251661312;visibility:visible;mso-wrap-style:square;mso-width-percent:47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" filled="f" stroked="f" strokeweight=".5pt">
                    <v:textbox style="mso-fit-shape-to-text:t" inset="0,0,0,0">
                      <w:txbxContent>
                        <w:p w:rsidR="003C4021" w:rsidRDefault="003C4021">
                          <w:pPr>
                            <w:pStyle w:val="Subtitle"/>
                          </w:pPr>
                          <w:r>
                            <w:t>Version [0.0.1]</w:t>
                          </w:r>
                        </w:p>
                        <w:p w:rsidR="003C4021" w:rsidRPr="00E455EE" w:rsidRDefault="003C4021" w:rsidP="00E455EE">
                          <w:pPr>
                            <w:jc w:val="right"/>
                          </w:pPr>
                          <w:r>
                            <w:t>Modified: 2018/3/10</w:t>
                          </w:r>
                        </w:p>
                        <w:p w:rsidR="003C4021" w:rsidRDefault="003C4021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908B8">
            <w:rPr>
              <w:rFonts w:asciiTheme="majorHAnsi" w:eastAsiaTheme="majorEastAsia" w:hAnsiTheme="majorHAnsi" w:cstheme="majorBidi"/>
              <w:caps/>
              <w:noProof/>
              <w:color w:val="FF6C00" w:themeColor="accent2"/>
              <w:kern w:val="22"/>
              <w:sz w:val="52"/>
              <w:szCs w:val="52"/>
              <w:lang w:eastAsia="en-US" w:bidi="th-TH"/>
              <w14:ligatures w14:val="standard"/>
            </w:rPr>
            <mc:AlternateContent>
              <mc:Choice Requires="wps">
                <w:drawing>
                  <wp:anchor distT="0" distB="0" distL="114300" distR="114300" simplePos="0" relativeHeight="251656704" behindDoc="0" locked="1" layoutInCell="1" allowOverlap="1" wp14:anchorId="45CD70E9" wp14:editId="75716C3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6211570</wp:posOffset>
                    </wp:positionV>
                    <wp:extent cx="5753100" cy="1207135"/>
                    <wp:effectExtent l="0" t="0" r="5715" b="1206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07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021" w:rsidRDefault="003C4021" w:rsidP="008A4FD7">
                                <w:pPr>
                                  <w:pStyle w:val="Contactinfo"/>
                                </w:pPr>
                                <w:r>
                                  <w:t xml:space="preserve">Principle authors: </w:t>
                                </w: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  <w:r>
                                  <w:t>Liews</w:t>
                                </w: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</w:p>
                              <w:p w:rsidR="003C4021" w:rsidRDefault="003C4021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D70E9" id="Text Box 35" o:spid="_x0000_s1028" type="#_x0000_t202" alt="Presenter, company name and address" style="position:absolute;left:0;text-align:left;margin-left:401.8pt;margin-top:489.1pt;width:453pt;height:95.05pt;z-index:251660288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" filled="f" stroked="f" strokeweight=".5pt">
                    <v:textbox inset="0,0,0,0">
                      <w:txbxContent>
                        <w:p w:rsidR="003C4021" w:rsidRDefault="003C4021" w:rsidP="008A4FD7">
                          <w:pPr>
                            <w:pStyle w:val="Contactinfo"/>
                          </w:pPr>
                          <w:r>
                            <w:t xml:space="preserve">Principle authors: </w:t>
                          </w:r>
                        </w:p>
                        <w:p w:rsidR="003C4021" w:rsidRDefault="003C4021">
                          <w:pPr>
                            <w:pStyle w:val="Contactinfo"/>
                          </w:pPr>
                          <w:r>
                            <w:t>Liews</w:t>
                          </w:r>
                        </w:p>
                        <w:p w:rsidR="003C4021" w:rsidRDefault="003C4021">
                          <w:pPr>
                            <w:pStyle w:val="Contactinfo"/>
                          </w:pPr>
                        </w:p>
                        <w:p w:rsidR="003C4021" w:rsidRDefault="003C4021">
                          <w:pPr>
                            <w:pStyle w:val="Contactinfo"/>
                          </w:pPr>
                        </w:p>
                        <w:p w:rsidR="003C4021" w:rsidRDefault="003C4021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908B8">
            <w:rPr>
              <w:rFonts w:asciiTheme="majorHAnsi" w:eastAsiaTheme="majorEastAsia" w:hAnsiTheme="majorHAnsi" w:cstheme="majorBidi"/>
              <w:caps/>
              <w:color w:val="FF6C00" w:themeColor="accent2"/>
              <w:kern w:val="22"/>
              <w:sz w:val="52"/>
              <w:szCs w:val="52"/>
              <w14:ligatures w14:val="standard"/>
            </w:rPr>
            <w:br w:type="page"/>
          </w:r>
          <w:r w:rsidR="00B908B8" w:rsidRPr="00704BD9">
            <w:rPr>
              <w:noProof/>
              <w:color w:val="FFC000"/>
              <w:lang w:eastAsia="en-US" w:bidi="th-TH"/>
            </w:rPr>
            <mc:AlternateContent>
              <mc:Choice Requires="wpg">
                <w:drawing>
                  <wp:anchor distT="0" distB="0" distL="114300" distR="114300" simplePos="0" relativeHeight="251658752" behindDoc="0" locked="1" layoutInCell="1" allowOverlap="1" wp14:anchorId="1B5258F2" wp14:editId="412B0E4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8BDE73" id="Group 38" o:spid="_x0000_s1026" alt="Decorative sidebar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nwfnk0DAAD9CgAADgAAAAAAAAAAAAAAAAAuAgAAZHJz&#10;L2Uyb0RvYy54bWxQSwECLQAUAAYACAAAACEAvdF3w9oAAAAFAQAADwAAAAAAAAAAAAAAAACnBQAA&#10;ZHJzL2Rvd25yZXYueG1sUEsFBgAAAAAEAAQA8wAAAK4GAAAAAA==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" fillcolor="#ff6c00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00b0f0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AB0C40" w:rsidRDefault="003C4021" w:rsidP="003C4021">
      <w:pPr>
        <w:pStyle w:val="Heading2"/>
        <w:rPr>
          <w:lang w:bidi="th-TH"/>
        </w:rPr>
      </w:pPr>
      <w:r>
        <w:rPr>
          <w:lang w:bidi="th-TH"/>
        </w:rPr>
        <w:lastRenderedPageBreak/>
        <w:t>UTHAI Humanoid</w:t>
      </w:r>
    </w:p>
    <w:p w:rsidR="003C4021" w:rsidRPr="003C4021" w:rsidRDefault="003C4021" w:rsidP="003C4021">
      <w:pPr>
        <w:rPr>
          <w:lang w:bidi="th-TH"/>
        </w:rPr>
      </w:pPr>
    </w:p>
    <w:p w:rsidR="00AB0C40" w:rsidRDefault="008E3A99" w:rsidP="00753CD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7pt;height:403.9pt;mso-position-horizontal-relative:text;mso-position-vertical-relative:text;mso-width-relative:page;mso-height-relative:page" wrapcoords="-105 0 -105 21558 21600 21558 21600 0 -105 0">
            <v:imagedata r:id="rId11" o:title="all_robot_frame" croptop="5935f" cropbottom="5051f" cropleft="27144f" cropright="27233f"/>
          </v:shape>
        </w:pict>
      </w:r>
      <w:r w:rsidR="00753CD9">
        <w:tab/>
      </w:r>
      <w:r>
        <w:pict>
          <v:shape id="_x0000_i1026" type="#_x0000_t75" style="width:153.45pt;height:395.8pt">
            <v:imagedata r:id="rId12" o:title="UTHAI_humanoid_frame3" croptop="5662f" cropbottom="5662f" cropleft="27155f" cropright="27231f"/>
          </v:shape>
        </w:pict>
      </w:r>
    </w:p>
    <w:p w:rsidR="003C4021" w:rsidRDefault="003C4021" w:rsidP="003C4021">
      <w:pPr>
        <w:pStyle w:val="Heading2"/>
        <w:rPr>
          <w:lang w:bidi="th-TH"/>
        </w:rPr>
      </w:pPr>
      <w:r>
        <w:br w:type="page"/>
      </w:r>
      <w:r w:rsidR="00A6365B">
        <w:rPr>
          <w:noProof/>
        </w:rPr>
        <w:lastRenderedPageBreak/>
        <w:pict>
          <v:shape id="_x0000_s1071" type="#_x0000_t75" style="position:absolute;left:0;text-align:left;margin-left:230.25pt;margin-top:28.45pt;width:188.25pt;height:439.55pt;z-index:-251654656;mso-position-horizontal-relative:text;mso-position-vertical-relative:text;mso-width-relative:page;mso-height-relative:page">
            <v:imagedata r:id="rId13" o:title="28472050_1949639402019049_6116179067550040064_n" cropbottom="3984f" cropleft="16812f" cropright="21845f"/>
          </v:shape>
        </w:pict>
      </w:r>
      <w:r>
        <w:rPr>
          <w:lang w:bidi="th-TH"/>
        </w:rPr>
        <w:t>UTHAI frames</w:t>
      </w:r>
    </w:p>
    <w:p w:rsidR="0020538F" w:rsidRDefault="0020538F">
      <w:pPr>
        <w:spacing w:before="0" w:after="200"/>
        <w:ind w:left="0" w:right="0"/>
        <w:rPr>
          <w:lang w:bidi="th-TH"/>
        </w:rPr>
      </w:pPr>
      <w:r>
        <w:rPr>
          <w:lang w:bidi="th-TH"/>
        </w:rPr>
        <w:br w:type="page"/>
      </w:r>
    </w:p>
    <w:p w:rsidR="0020538F" w:rsidRDefault="0020538F" w:rsidP="0020538F">
      <w:pPr>
        <w:pStyle w:val="Heading2"/>
        <w:rPr>
          <w:lang w:bidi="th-TH"/>
        </w:rPr>
      </w:pPr>
      <w:r>
        <w:rPr>
          <w:lang w:bidi="th-TH"/>
        </w:rPr>
        <w:lastRenderedPageBreak/>
        <w:t>UTHAI Kinematics</w:t>
      </w:r>
    </w:p>
    <w:p w:rsidR="0020538F" w:rsidRDefault="0020538F" w:rsidP="0020538F">
      <w:pPr>
        <w:spacing w:before="0" w:after="200"/>
        <w:ind w:left="0" w:right="0"/>
        <w:rPr>
          <w:lang w:bidi="th-TH"/>
        </w:rPr>
      </w:pPr>
    </w:p>
    <w:p w:rsidR="0020538F" w:rsidRDefault="008E3A99" w:rsidP="0020538F">
      <w:pPr>
        <w:spacing w:before="0" w:after="200"/>
        <w:ind w:left="0" w:right="0"/>
        <w:rPr>
          <w:lang w:bidi="th-TH"/>
        </w:rPr>
      </w:pPr>
      <w:r>
        <w:rPr>
          <w:noProof/>
        </w:rPr>
        <w:pict>
          <v:shape id="_x0000_s1068" type="#_x0000_t75" style="position:absolute;margin-left:0;margin-top:0;width:417pt;height:468pt;z-index:-251656704;mso-position-horizontal:absolute;mso-position-horizontal-relative:text;mso-position-vertical:absolute;mso-position-vertical-relative:text;mso-width-relative:page;mso-height-relative:page">
            <v:imagedata r:id="rId14" o:title="UTHAI_leg"/>
          </v:shape>
        </w:pict>
      </w:r>
    </w:p>
    <w:tbl>
      <w:tblPr>
        <w:tblStyle w:val="GridTable1Light-Accent2"/>
        <w:tblpPr w:leftFromText="180" w:rightFromText="180" w:vertAnchor="text" w:horzAnchor="page" w:tblpX="9856" w:tblpY="859"/>
        <w:tblW w:w="1386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Cost table"/>
      </w:tblPr>
      <w:tblGrid>
        <w:gridCol w:w="1695"/>
        <w:gridCol w:w="1889"/>
      </w:tblGrid>
      <w:tr w:rsidR="0020538F" w:rsidTr="0020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tblHeader/>
        </w:trPr>
        <w:tc>
          <w:tcPr>
            <w:tcW w:w="1695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20538F" w:rsidRPr="00A94B38" w:rsidRDefault="0020538F" w:rsidP="0020538F">
            <w:pPr>
              <w:pStyle w:val="Rightalign"/>
              <w:jc w:val="center"/>
            </w:pPr>
            <w:r>
              <w:t>Name</w:t>
            </w:r>
          </w:p>
        </w:tc>
        <w:tc>
          <w:tcPr>
            <w:tcW w:w="1890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20538F" w:rsidRPr="00A94B38" w:rsidRDefault="0020538F" w:rsidP="0020538F">
            <w:pPr>
              <w:pStyle w:val="Rightalign"/>
              <w:jc w:val="center"/>
            </w:pPr>
            <w:r>
              <w:t>Size [m]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HipOffsetX</w:t>
            </w:r>
          </w:p>
        </w:tc>
        <w:tc>
          <w:tcPr>
            <w:tcW w:w="1890" w:type="dxa"/>
          </w:tcPr>
          <w:p w:rsidR="0020538F" w:rsidRPr="00F275AF" w:rsidRDefault="0020538F" w:rsidP="0020538F">
            <w:pPr>
              <w:pStyle w:val="Rightalign"/>
              <w:jc w:val="center"/>
            </w:pPr>
            <w:r>
              <w:t>0.008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HipOffsetY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0.090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HipOffsetZ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0.068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ThighOffsetX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0.005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ThighLength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0.300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TibiaLength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0.315</w:t>
            </w:r>
          </w:p>
        </w:tc>
      </w:tr>
      <w:tr w:rsidR="0020538F" w:rsidTr="0020538F">
        <w:trPr>
          <w:trHeight w:val="510"/>
        </w:trPr>
        <w:tc>
          <w:tcPr>
            <w:tcW w:w="1695" w:type="dxa"/>
          </w:tcPr>
          <w:p w:rsidR="0020538F" w:rsidRDefault="0020538F" w:rsidP="0020538F">
            <w:pPr>
              <w:pStyle w:val="Rightalign"/>
              <w:jc w:val="center"/>
            </w:pPr>
            <w:r>
              <w:t>FootHeight</w:t>
            </w:r>
          </w:p>
        </w:tc>
        <w:tc>
          <w:tcPr>
            <w:tcW w:w="1890" w:type="dxa"/>
          </w:tcPr>
          <w:p w:rsidR="0020538F" w:rsidRDefault="0020538F" w:rsidP="0020538F">
            <w:pPr>
              <w:pStyle w:val="Rightalign"/>
              <w:jc w:val="center"/>
            </w:pPr>
            <w:r>
              <w:t>0.051</w:t>
            </w:r>
          </w:p>
        </w:tc>
      </w:tr>
    </w:tbl>
    <w:p w:rsidR="0020538F" w:rsidRDefault="0020538F">
      <w:pPr>
        <w:spacing w:before="0" w:after="200"/>
        <w:ind w:left="0" w:right="0"/>
        <w:rPr>
          <w:cs/>
          <w:lang w:bidi="th-TH"/>
        </w:rPr>
      </w:pPr>
      <w:r>
        <w:rPr>
          <w:lang w:bidi="th-TH"/>
        </w:rPr>
        <w:br w:type="page"/>
      </w:r>
    </w:p>
    <w:p w:rsidR="0020538F" w:rsidRDefault="0020538F" w:rsidP="0020538F">
      <w:pPr>
        <w:pStyle w:val="Heading2"/>
        <w:rPr>
          <w:lang w:bidi="th-TH"/>
        </w:rPr>
      </w:pPr>
      <w:r>
        <w:rPr>
          <w:lang w:bidi="th-TH"/>
        </w:rPr>
        <w:lastRenderedPageBreak/>
        <w:t>UTHAI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Joint limited</w:t>
      </w:r>
    </w:p>
    <w:p w:rsidR="00AB5B17" w:rsidRPr="00AB5B17" w:rsidRDefault="00AB5B17" w:rsidP="00AB5B17">
      <w:pPr>
        <w:rPr>
          <w:lang w:bidi="th-TH"/>
        </w:rPr>
      </w:pPr>
    </w:p>
    <w:tbl>
      <w:tblPr>
        <w:tblStyle w:val="GridTable1Light-Accent2"/>
        <w:tblpPr w:leftFromText="180" w:rightFromText="180" w:vertAnchor="text" w:horzAnchor="margin" w:tblpXSpec="right" w:tblpY="506"/>
        <w:tblW w:w="25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Cost table"/>
      </w:tblPr>
      <w:tblGrid>
        <w:gridCol w:w="2145"/>
        <w:gridCol w:w="2070"/>
        <w:gridCol w:w="2250"/>
      </w:tblGrid>
      <w:tr w:rsidR="00AB5B17" w:rsidTr="00AB5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tblHeader/>
        </w:trPr>
        <w:tc>
          <w:tcPr>
            <w:tcW w:w="2145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AB5B17" w:rsidRPr="00A94B38" w:rsidRDefault="00AB5B17" w:rsidP="00AB5B17">
            <w:pPr>
              <w:pStyle w:val="Rightalign"/>
              <w:jc w:val="center"/>
            </w:pPr>
            <w:r>
              <w:t>Joint Name</w:t>
            </w:r>
          </w:p>
        </w:tc>
        <w:tc>
          <w:tcPr>
            <w:tcW w:w="2070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AB5B17" w:rsidRPr="00A94B38" w:rsidRDefault="00AB5B17" w:rsidP="00AB5B17">
            <w:pPr>
              <w:pStyle w:val="Rightalign"/>
            </w:pPr>
            <w:r>
              <w:t>Range in Degrees</w:t>
            </w:r>
          </w:p>
        </w:tc>
        <w:tc>
          <w:tcPr>
            <w:tcW w:w="2250" w:type="dxa"/>
            <w:tcBorders>
              <w:top w:val="single" w:sz="12" w:space="0" w:color="FFA666" w:themeColor="accent2" w:themeTint="99"/>
              <w:left w:val="single" w:sz="12" w:space="0" w:color="FFA666" w:themeColor="accent2" w:themeTint="99"/>
              <w:right w:val="single" w:sz="12" w:space="0" w:color="FFA666" w:themeColor="accent2" w:themeTint="99"/>
            </w:tcBorders>
          </w:tcPr>
          <w:p w:rsidR="00AB5B17" w:rsidRDefault="00AB5B17" w:rsidP="00AB5B17">
            <w:pPr>
              <w:pStyle w:val="Rightalign"/>
              <w:jc w:val="center"/>
            </w:pPr>
            <w:r>
              <w:t>Range in Radians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r_hip_yaw</w:t>
            </w:r>
          </w:p>
        </w:tc>
        <w:tc>
          <w:tcPr>
            <w:tcW w:w="2070" w:type="dxa"/>
          </w:tcPr>
          <w:p w:rsidR="00AB5B17" w:rsidRPr="00F275AF" w:rsidRDefault="00AB5B17" w:rsidP="00AB5B17">
            <w:pPr>
              <w:pStyle w:val="Rightalign"/>
              <w:jc w:val="center"/>
            </w:pPr>
            <w:r>
              <w:t>-65.25 to 42.44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-1.145303 to 0.740810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r_hip_roll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r_hip_pitch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r_knee_pitch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r_ankle_pitch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r_ankle_roll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l_hip_yaw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l_hip_roll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l_hip_pitch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l_knee_pitch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l_ankle_pitch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  <w:tr w:rsidR="00AB5B17" w:rsidTr="00AB5B17">
        <w:trPr>
          <w:trHeight w:val="510"/>
        </w:trPr>
        <w:tc>
          <w:tcPr>
            <w:tcW w:w="2145" w:type="dxa"/>
          </w:tcPr>
          <w:p w:rsidR="00AB5B17" w:rsidRDefault="00AB5B17" w:rsidP="00AB5B17">
            <w:pPr>
              <w:pStyle w:val="Rightalign"/>
              <w:jc w:val="center"/>
            </w:pPr>
            <w:r>
              <w:t>l_ankle_roll</w:t>
            </w:r>
          </w:p>
        </w:tc>
        <w:tc>
          <w:tcPr>
            <w:tcW w:w="207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  <w:tc>
          <w:tcPr>
            <w:tcW w:w="2250" w:type="dxa"/>
          </w:tcPr>
          <w:p w:rsidR="00AB5B17" w:rsidRDefault="00AB5B17" w:rsidP="00AB5B17">
            <w:pPr>
              <w:pStyle w:val="Rightalign"/>
              <w:jc w:val="center"/>
            </w:pPr>
            <w:r>
              <w:t>-</w:t>
            </w:r>
          </w:p>
        </w:tc>
      </w:tr>
    </w:tbl>
    <w:p w:rsidR="003C4021" w:rsidRDefault="003C4021">
      <w:pPr>
        <w:spacing w:before="0" w:after="200"/>
        <w:ind w:left="0" w:right="0"/>
        <w:rPr>
          <w:rFonts w:asciiTheme="majorHAnsi" w:eastAsiaTheme="majorEastAsia" w:hAnsiTheme="majorHAnsi" w:cstheme="majorBidi"/>
          <w:caps/>
          <w:color w:val="00B0F0" w:themeColor="accent1"/>
          <w:kern w:val="22"/>
          <w:sz w:val="36"/>
          <w:szCs w:val="36"/>
          <w14:ligatures w14:val="standard"/>
        </w:rPr>
      </w:pPr>
    </w:p>
    <w:p w:rsidR="00A6365B" w:rsidRDefault="00AB5B17" w:rsidP="00A6365B">
      <w:pPr>
        <w:pStyle w:val="Heading2"/>
        <w:rPr>
          <w:lang w:bidi="th-TH"/>
        </w:rPr>
      </w:pPr>
      <w:r>
        <w:br w:type="page"/>
      </w:r>
      <w:r w:rsidR="00A6365B">
        <w:rPr>
          <w:lang w:bidi="th-TH"/>
        </w:rPr>
        <w:lastRenderedPageBreak/>
        <w:t>UTHAI</w:t>
      </w:r>
      <w:r w:rsidR="00A6365B">
        <w:rPr>
          <w:rFonts w:hint="cs"/>
          <w:cs/>
          <w:lang w:bidi="th-TH"/>
        </w:rPr>
        <w:t xml:space="preserve"> </w:t>
      </w:r>
      <w:r w:rsidR="00A6365B">
        <w:rPr>
          <w:lang w:bidi="th-TH"/>
        </w:rPr>
        <w:t>URDF</w:t>
      </w:r>
      <w:bookmarkStart w:id="0" w:name="_GoBack"/>
      <w:bookmarkEnd w:id="0"/>
    </w:p>
    <w:p w:rsidR="00A6365B" w:rsidRDefault="00A6365B" w:rsidP="00A6365B">
      <w:pPr>
        <w:pStyle w:val="Heading2"/>
        <w:rPr>
          <w:lang w:bidi="th-TH"/>
        </w:rPr>
      </w:pPr>
      <w:r>
        <w:rPr>
          <w:lang w:bidi="th-TH"/>
        </w:rPr>
        <w:br w:type="page"/>
      </w:r>
      <w:r>
        <w:rPr>
          <w:lang w:bidi="th-TH"/>
        </w:rPr>
        <w:lastRenderedPageBreak/>
        <w:t>UTHAI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DH Tables</w:t>
      </w:r>
    </w:p>
    <w:p w:rsidR="00A6365B" w:rsidRDefault="00A6365B" w:rsidP="00A6365B">
      <w:pPr>
        <w:spacing w:before="0" w:after="200"/>
        <w:ind w:left="0" w:right="0"/>
        <w:rPr>
          <w:rFonts w:asciiTheme="majorHAnsi" w:eastAsiaTheme="majorEastAsia" w:hAnsiTheme="majorHAnsi" w:cstheme="majorBidi"/>
          <w:b/>
          <w:bCs/>
          <w:caps/>
          <w:color w:val="FF6C00" w:themeColor="accent2"/>
          <w:spacing w:val="20"/>
          <w:kern w:val="22"/>
          <w:sz w:val="36"/>
          <w:szCs w:val="36"/>
          <w:lang w:bidi="th-TH"/>
          <w14:ligatures w14:val="standard"/>
        </w:rPr>
      </w:pPr>
      <w:r>
        <w:rPr>
          <w:lang w:bidi="th-TH"/>
        </w:rPr>
        <w:br w:type="page"/>
      </w:r>
    </w:p>
    <w:p w:rsidR="001C177A" w:rsidRDefault="001C177A" w:rsidP="001C177A">
      <w:pPr>
        <w:pStyle w:val="Heading2"/>
        <w:ind w:left="0"/>
        <w:jc w:val="center"/>
      </w:pPr>
    </w:p>
    <w:p w:rsidR="003A4F8A" w:rsidRDefault="001C177A" w:rsidP="001C177A">
      <w:pPr>
        <w:pStyle w:val="Heading2"/>
        <w:ind w:left="0"/>
        <w:jc w:val="center"/>
      </w:pPr>
      <w:r>
        <w:rPr>
          <w:noProof/>
          <w:lang w:eastAsia="en-US" w:bidi="th-TH"/>
          <w14:ligatures w14:val="none"/>
        </w:rPr>
        <w:drawing>
          <wp:inline distT="0" distB="0" distL="0" distR="0" wp14:anchorId="65F959F3" wp14:editId="29FCB4D7">
            <wp:extent cx="4251277" cy="42512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272299_116374512393949_720942214301925756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54" cy="42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8A" w:rsidSect="00A00804">
      <w:footerReference w:type="default" r:id="rId15"/>
      <w:type w:val="continuous"/>
      <w:pgSz w:w="15840" w:h="12240" w:orient="landscape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99" w:rsidRDefault="008E3A99">
      <w:pPr>
        <w:spacing w:line="240" w:lineRule="auto"/>
      </w:pPr>
      <w:r>
        <w:separator/>
      </w:r>
    </w:p>
    <w:p w:rsidR="008E3A99" w:rsidRDefault="008E3A99"/>
    <w:p w:rsidR="008E3A99" w:rsidRDefault="008E3A99"/>
  </w:endnote>
  <w:endnote w:type="continuationSeparator" w:id="0">
    <w:p w:rsidR="008E3A99" w:rsidRDefault="008E3A99">
      <w:pPr>
        <w:spacing w:line="240" w:lineRule="auto"/>
      </w:pPr>
      <w:r>
        <w:continuationSeparator/>
      </w:r>
    </w:p>
    <w:p w:rsidR="008E3A99" w:rsidRDefault="008E3A99"/>
    <w:p w:rsidR="008E3A99" w:rsidRDefault="008E3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944"/>
      <w:gridCol w:w="9072"/>
      <w:gridCol w:w="1944"/>
    </w:tblGrid>
    <w:tr w:rsidR="003C4021">
      <w:tc>
        <w:tcPr>
          <w:tcW w:w="750" w:type="pct"/>
        </w:tcPr>
        <w:p w:rsidR="003C4021" w:rsidRDefault="003C4021">
          <w:pPr>
            <w:pStyle w:val="Footer"/>
          </w:pPr>
        </w:p>
      </w:tc>
      <w:tc>
        <w:tcPr>
          <w:tcW w:w="3500" w:type="pct"/>
        </w:tcPr>
        <w:p w:rsidR="003C4021" w:rsidRDefault="003C4021">
          <w:pPr>
            <w:pStyle w:val="Footer"/>
            <w:jc w:val="center"/>
          </w:pPr>
          <w:r>
            <w:t>UTHAI – Humanoid [FIBO KMUTT]</w:t>
          </w:r>
        </w:p>
      </w:tc>
      <w:tc>
        <w:tcPr>
          <w:tcW w:w="750" w:type="pct"/>
        </w:tcPr>
        <w:p w:rsidR="003C4021" w:rsidRDefault="003C4021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365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3C4021" w:rsidRDefault="003C402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99" w:rsidRDefault="008E3A99">
      <w:pPr>
        <w:spacing w:line="240" w:lineRule="auto"/>
      </w:pPr>
      <w:r>
        <w:separator/>
      </w:r>
    </w:p>
    <w:p w:rsidR="008E3A99" w:rsidRDefault="008E3A99"/>
    <w:p w:rsidR="008E3A99" w:rsidRDefault="008E3A99"/>
  </w:footnote>
  <w:footnote w:type="continuationSeparator" w:id="0">
    <w:p w:rsidR="008E3A99" w:rsidRDefault="008E3A99">
      <w:pPr>
        <w:spacing w:line="240" w:lineRule="auto"/>
      </w:pPr>
      <w:r>
        <w:continuationSeparator/>
      </w:r>
    </w:p>
    <w:p w:rsidR="008E3A99" w:rsidRDefault="008E3A99"/>
    <w:p w:rsidR="008E3A99" w:rsidRDefault="008E3A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51E02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6604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DEEB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92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A100F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52B2A"/>
    <w:multiLevelType w:val="hybridMultilevel"/>
    <w:tmpl w:val="67628366"/>
    <w:lvl w:ilvl="0" w:tplc="96F4A50C">
      <w:numFmt w:val="bullet"/>
      <w:lvlText w:val="•"/>
      <w:lvlJc w:val="left"/>
      <w:pPr>
        <w:ind w:left="714" w:hanging="57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4D685814"/>
    <w:multiLevelType w:val="hybridMultilevel"/>
    <w:tmpl w:val="611CC75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D0024E2"/>
    <w:multiLevelType w:val="hybridMultilevel"/>
    <w:tmpl w:val="66A2C21C"/>
    <w:lvl w:ilvl="0" w:tplc="577A457C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A992C85"/>
    <w:multiLevelType w:val="hybridMultilevel"/>
    <w:tmpl w:val="7AA69FD8"/>
    <w:lvl w:ilvl="0" w:tplc="2248AD3C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6B045607"/>
    <w:multiLevelType w:val="hybridMultilevel"/>
    <w:tmpl w:val="BF5E179C"/>
    <w:lvl w:ilvl="0" w:tplc="365CB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D9"/>
    <w:rsid w:val="0003798F"/>
    <w:rsid w:val="000E700F"/>
    <w:rsid w:val="00194799"/>
    <w:rsid w:val="001C177A"/>
    <w:rsid w:val="0020538F"/>
    <w:rsid w:val="002D0131"/>
    <w:rsid w:val="0035241D"/>
    <w:rsid w:val="003A4F8A"/>
    <w:rsid w:val="003A6F1E"/>
    <w:rsid w:val="003C4021"/>
    <w:rsid w:val="003D0359"/>
    <w:rsid w:val="003D1101"/>
    <w:rsid w:val="005009F7"/>
    <w:rsid w:val="00574338"/>
    <w:rsid w:val="006D2AA5"/>
    <w:rsid w:val="00704BD9"/>
    <w:rsid w:val="00726D3E"/>
    <w:rsid w:val="00753CD9"/>
    <w:rsid w:val="007665D5"/>
    <w:rsid w:val="00795647"/>
    <w:rsid w:val="007D6BE7"/>
    <w:rsid w:val="007E2D17"/>
    <w:rsid w:val="008312A9"/>
    <w:rsid w:val="008A4FD7"/>
    <w:rsid w:val="008E3A99"/>
    <w:rsid w:val="009140F3"/>
    <w:rsid w:val="00975A79"/>
    <w:rsid w:val="00A00804"/>
    <w:rsid w:val="00A6365B"/>
    <w:rsid w:val="00A94B38"/>
    <w:rsid w:val="00AB0C40"/>
    <w:rsid w:val="00AB5B17"/>
    <w:rsid w:val="00AE1879"/>
    <w:rsid w:val="00B76D3E"/>
    <w:rsid w:val="00B908B8"/>
    <w:rsid w:val="00BA67C7"/>
    <w:rsid w:val="00BB1624"/>
    <w:rsid w:val="00BD5D81"/>
    <w:rsid w:val="00C01FE7"/>
    <w:rsid w:val="00C37386"/>
    <w:rsid w:val="00D863F9"/>
    <w:rsid w:val="00E455EE"/>
    <w:rsid w:val="00F275AF"/>
    <w:rsid w:val="00F57D73"/>
    <w:rsid w:val="00F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8A74A8"/>
  <w15:chartTrackingRefBased/>
  <w15:docId w15:val="{23F8B290-1DA6-4AB5-86DF-E203CBA0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3D0359"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caps/>
      <w:color w:val="00B0F0" w:themeColor="accent1"/>
      <w:kern w:val="22"/>
      <w:sz w:val="36"/>
      <w:szCs w:val="36"/>
      <w14:ligatures w14:val="standard"/>
    </w:rPr>
  </w:style>
  <w:style w:type="paragraph" w:styleId="Heading2">
    <w:name w:val="heading 2"/>
    <w:basedOn w:val="Normal"/>
    <w:next w:val="Normal"/>
    <w:link w:val="Heading2Char"/>
    <w:uiPriority w:val="1"/>
    <w:qFormat/>
    <w:rsid w:val="003D0359"/>
    <w:pPr>
      <w:keepNext/>
      <w:keepLines/>
      <w:pBdr>
        <w:top w:val="single" w:sz="4" w:space="0" w:color="FF6C00" w:themeColor="accent2"/>
      </w:pBdr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color w:val="FF6C00" w:themeColor="accent2"/>
      <w:spacing w:val="20"/>
      <w:kern w:val="22"/>
      <w:sz w:val="36"/>
      <w:szCs w:val="36"/>
      <w14:ligatures w14:val="standard"/>
    </w:rPr>
  </w:style>
  <w:style w:type="paragraph" w:styleId="Heading3">
    <w:name w:val="heading 3"/>
    <w:basedOn w:val="Normal"/>
    <w:next w:val="Normal"/>
    <w:link w:val="Heading3Char"/>
    <w:uiPriority w:val="1"/>
    <w:qFormat/>
    <w:rsid w:val="003D035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6DA92D" w:themeColor="accent3" w:themeShade="BF"/>
      <w:kern w:val="22"/>
      <w:sz w:val="28"/>
      <w:szCs w:val="28"/>
      <w14:ligatures w14:val="standard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line="240" w:lineRule="auto"/>
      <w:outlineLvl w:val="3"/>
    </w:pPr>
    <w:rPr>
      <w:rFonts w:asciiTheme="majorHAnsi" w:eastAsiaTheme="majorEastAsia" w:hAnsiTheme="majorHAnsi" w:cstheme="majorBidi"/>
      <w:kern w:val="2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0359"/>
    <w:rPr>
      <w:rFonts w:asciiTheme="majorHAnsi" w:eastAsiaTheme="majorEastAsia" w:hAnsiTheme="majorHAnsi" w:cstheme="majorBidi"/>
      <w:caps/>
      <w:color w:val="00B0F0" w:themeColor="accent1"/>
      <w:kern w:val="22"/>
      <w:sz w:val="36"/>
      <w:szCs w:val="36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1"/>
    <w:rsid w:val="003D0359"/>
    <w:rPr>
      <w:rFonts w:asciiTheme="majorHAnsi" w:eastAsiaTheme="majorEastAsia" w:hAnsiTheme="majorHAnsi" w:cstheme="majorBidi"/>
      <w:b/>
      <w:bCs/>
      <w:caps/>
      <w:color w:val="FF6C00" w:themeColor="accent2"/>
      <w:spacing w:val="20"/>
      <w:kern w:val="22"/>
      <w:sz w:val="36"/>
      <w:szCs w:val="36"/>
      <w14:ligatures w14:val="standar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3E2FF" w:themeColor="accent1" w:themeTint="66"/>
        <w:left w:val="single" w:sz="4" w:space="0" w:color="93E2FF" w:themeColor="accent1" w:themeTint="66"/>
        <w:bottom w:val="single" w:sz="4" w:space="0" w:color="93E2FF" w:themeColor="accent1" w:themeTint="66"/>
        <w:right w:val="single" w:sz="4" w:space="0" w:color="93E2FF" w:themeColor="accent1" w:themeTint="66"/>
        <w:insideH w:val="single" w:sz="4" w:space="0" w:color="93E2FF" w:themeColor="accent1" w:themeTint="66"/>
        <w:insideV w:val="single" w:sz="4" w:space="0" w:color="93E2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sid w:val="003D0359"/>
    <w:rPr>
      <w:rFonts w:asciiTheme="majorHAnsi" w:eastAsiaTheme="majorEastAsia" w:hAnsiTheme="majorHAnsi" w:cstheme="majorBidi"/>
      <w:b/>
      <w:bCs/>
      <w:caps/>
      <w:color w:val="6DA92D" w:themeColor="accent3" w:themeShade="BF"/>
      <w:kern w:val="22"/>
      <w:sz w:val="28"/>
      <w:szCs w:val="28"/>
      <w14:ligatures w14:val="standard"/>
    </w:rPr>
  </w:style>
  <w:style w:type="paragraph" w:customStyle="1" w:styleId="Logo">
    <w:name w:val="Logo"/>
    <w:basedOn w:val="Normal"/>
    <w:next w:val="Normal"/>
    <w:uiPriority w:val="1"/>
    <w:qFormat/>
    <w:pPr>
      <w:spacing w:after="1440" w:line="240" w:lineRule="auto"/>
      <w:jc w:val="right"/>
    </w:pPr>
    <w:rPr>
      <w:color w:val="59473F" w:themeColor="text2" w:themeShade="BF"/>
      <w:kern w:val="22"/>
      <w:sz w:val="52"/>
      <w:szCs w:val="52"/>
      <w14:ligatures w14:val="standard"/>
    </w:rPr>
  </w:style>
  <w:style w:type="paragraph" w:styleId="Title">
    <w:name w:val="Title"/>
    <w:basedOn w:val="Normal"/>
    <w:next w:val="Normal"/>
    <w:link w:val="TitleChar"/>
    <w:uiPriority w:val="1"/>
    <w:qFormat/>
    <w:rsid w:val="00E455EE"/>
    <w:pPr>
      <w:spacing w:line="240" w:lineRule="auto"/>
      <w:jc w:val="right"/>
    </w:pPr>
    <w:rPr>
      <w:rFonts w:asciiTheme="majorHAnsi" w:eastAsiaTheme="majorEastAsia" w:hAnsiTheme="majorHAnsi" w:cstheme="majorBidi"/>
      <w:caps/>
      <w:color w:val="FF6C00" w:themeColor="accent2"/>
      <w:kern w:val="22"/>
      <w:sz w:val="72"/>
      <w:szCs w:val="52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E455EE"/>
    <w:rPr>
      <w:rFonts w:asciiTheme="majorHAnsi" w:eastAsiaTheme="majorEastAsia" w:hAnsiTheme="majorHAnsi" w:cstheme="majorBidi"/>
      <w:caps/>
      <w:color w:val="FF6C00" w:themeColor="accent2"/>
      <w:kern w:val="22"/>
      <w:sz w:val="72"/>
      <w:szCs w:val="52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line="240" w:lineRule="auto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kern w:val="22"/>
      <w:sz w:val="28"/>
      <w:szCs w:val="28"/>
      <w14:ligatures w14:val="standard"/>
    </w:r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2" w:themeTint="66"/>
        <w:left w:val="single" w:sz="4" w:space="0" w:color="FFC499" w:themeColor="accent2" w:themeTint="66"/>
        <w:bottom w:val="single" w:sz="4" w:space="0" w:color="FFC499" w:themeColor="accent2" w:themeTint="66"/>
        <w:right w:val="single" w:sz="4" w:space="0" w:color="FFC499" w:themeColor="accent2" w:themeTint="66"/>
        <w:insideH w:val="single" w:sz="4" w:space="0" w:color="FFC499" w:themeColor="accent2" w:themeTint="66"/>
        <w:insideV w:val="single" w:sz="4" w:space="0" w:color="FFC4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2"/>
    <w:pPr>
      <w:spacing w:before="0" w:line="240" w:lineRule="auto"/>
    </w:pPr>
    <w:rPr>
      <w:kern w:val="22"/>
      <w14:ligatures w14:val="standard"/>
    </w:rPr>
  </w:style>
  <w:style w:type="character" w:customStyle="1" w:styleId="FooterChar">
    <w:name w:val="Footer Char"/>
    <w:basedOn w:val="DefaultParagraphFont"/>
    <w:link w:val="Footer"/>
    <w:uiPriority w:val="2"/>
    <w:rPr>
      <w:kern w:val="22"/>
      <w14:ligatures w14:val="standard"/>
    </w:rPr>
  </w:style>
  <w:style w:type="paragraph" w:customStyle="1" w:styleId="Contactinfo">
    <w:name w:val="Contact info"/>
    <w:basedOn w:val="Normal"/>
    <w:uiPriority w:val="1"/>
    <w:qFormat/>
    <w:pPr>
      <w:spacing w:line="240" w:lineRule="auto"/>
      <w:jc w:val="right"/>
    </w:pPr>
    <w:rPr>
      <w:caps/>
      <w:kern w:val="22"/>
      <w14:ligatures w14:val="standard"/>
    </w:rPr>
  </w:style>
  <w:style w:type="paragraph" w:customStyle="1" w:styleId="Rightalign">
    <w:name w:val="Right align"/>
    <w:basedOn w:val="Normal"/>
    <w:uiPriority w:val="1"/>
    <w:qFormat/>
    <w:pPr>
      <w:spacing w:line="240" w:lineRule="auto"/>
      <w:jc w:val="right"/>
    </w:pPr>
    <w:rPr>
      <w:kern w:val="22"/>
      <w14:ligatures w14:val="standard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kern w:val="22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kern w:val="22"/>
      <w14:ligatures w14:val="standar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11"/>
      </w:numPr>
      <w:ind w:left="43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ws%20Wuttipat\AppData\Roaming\Microsoft\Templates\Marketing%20campaign%20evaluatio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arketing campaign evaluation">
  <a:themeElements>
    <a:clrScheme name="UTHAI-Report Template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00B0F0"/>
      </a:accent1>
      <a:accent2>
        <a:srgbClr val="FF6C00"/>
      </a:accent2>
      <a:accent3>
        <a:srgbClr val="92D050"/>
      </a:accent3>
      <a:accent4>
        <a:srgbClr val="D8B25C"/>
      </a:accent4>
      <a:accent5>
        <a:srgbClr val="7BA79D"/>
      </a:accent5>
      <a:accent6>
        <a:srgbClr val="7F7F7F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0E1C99-F429-473D-8B4E-AAFCBF208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61133D-CE57-4588-B720-9435652C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campaign evaluation.dotx</Template>
  <TotalTime>870</TotalTime>
  <Pages>8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Liews Wuttipat</dc:creator>
  <cp:keywords/>
  <cp:lastModifiedBy>Liews Wuttipat</cp:lastModifiedBy>
  <cp:revision>13</cp:revision>
  <dcterms:created xsi:type="dcterms:W3CDTF">2018-02-25T07:18:00Z</dcterms:created>
  <dcterms:modified xsi:type="dcterms:W3CDTF">2018-03-10T09:38:00Z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TC039919539991</vt:lpwstr>
  </property>
</Properties>
</file>