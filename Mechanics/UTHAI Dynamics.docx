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10150343"/>
        <w:docPartObj>
          <w:docPartGallery w:val="Cover Pages"/>
          <w:docPartUnique/>
        </w:docPartObj>
      </w:sdtPr>
      <w:sdtContent>
        <w:p w:rsidR="002D0131" w:rsidRDefault="00704BD9">
          <w:r>
            <w:rPr>
              <w:rFonts w:asciiTheme="majorHAnsi" w:eastAsiaTheme="majorEastAsia" w:hAnsiTheme="majorHAnsi" w:cstheme="majorBidi"/>
              <w:caps/>
              <w:noProof/>
              <w:color w:val="FF6C00" w:themeColor="accent2"/>
              <w:kern w:val="22"/>
              <w:sz w:val="52"/>
              <w:szCs w:val="52"/>
              <w:lang w:eastAsia="en-US" w:bidi="th-TH"/>
              <w14:ligatures w14:val="standard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64A9EBA" wp14:editId="57B8313E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1199060</wp:posOffset>
                    </wp:positionV>
                    <wp:extent cx="5522595" cy="3615690"/>
                    <wp:effectExtent l="0" t="0" r="1905" b="3810"/>
                    <wp:wrapSquare wrapText="bothSides"/>
                    <wp:docPr id="37" name="Text Box 37" descr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22595" cy="36156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D1101" w:rsidRDefault="003D1101" w:rsidP="00BD5D81">
                                <w:pPr>
                                  <w:pStyle w:val="Logo"/>
                                  <w:spacing w:after="480"/>
                                </w:pPr>
                                <w:r>
                                  <w:rPr>
                                    <w:noProof/>
                                    <w:lang w:eastAsia="en-US" w:bidi="th-TH"/>
                                  </w:rPr>
                                  <w:drawing>
                                    <wp:inline distT="0" distB="0" distL="0" distR="0" wp14:anchorId="47E1C70B" wp14:editId="3B9DD853">
                                      <wp:extent cx="1779282" cy="1779282"/>
                                      <wp:effectExtent l="0" t="0" r="3810" b="3810"/>
                                      <wp:docPr id="9" name="Picture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logo_placeholder.pn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779282" cy="177928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3D1101" w:rsidRPr="00E455EE" w:rsidRDefault="003D1101" w:rsidP="00E455EE">
                                <w:pPr>
                                  <w:pStyle w:val="Title"/>
                                  <w:rPr>
                                    <w:sz w:val="52"/>
                                    <w:szCs w:val="44"/>
                                  </w:rPr>
                                </w:pPr>
                                <w:r w:rsidRPr="00E455EE">
                                  <w:rPr>
                                    <w:sz w:val="52"/>
                                    <w:szCs w:val="44"/>
                                  </w:rPr>
                                  <w:t>UTHAI-Humanoid</w:t>
                                </w:r>
                              </w:p>
                              <w:p w:rsidR="003D1101" w:rsidRPr="00E455EE" w:rsidRDefault="003D1101" w:rsidP="00E455EE">
                                <w:pPr>
                                  <w:pStyle w:val="Title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Dynamics Properties</w:t>
                                </w:r>
                              </w:p>
                              <w:p w:rsidR="003D1101" w:rsidRDefault="003D1101">
                                <w:pPr>
                                  <w:pStyle w:val="Subtitl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4A9EB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7" o:spid="_x0000_s1026" type="#_x0000_t202" alt="Title and subtitle" style="position:absolute;left:0;text-align:left;margin-left:383.65pt;margin-top:94.4pt;width:434.85pt;height:284.7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" filled="f" stroked="f" strokeweight=".5pt">
                    <v:textbox inset="0,0,0,0">
                      <w:txbxContent>
                        <w:p w:rsidR="003D1101" w:rsidRDefault="003D1101" w:rsidP="00BD5D81">
                          <w:pPr>
                            <w:pStyle w:val="Logo"/>
                            <w:spacing w:after="480"/>
                          </w:pPr>
                          <w:r>
                            <w:rPr>
                              <w:noProof/>
                              <w:lang w:eastAsia="en-US" w:bidi="th-TH"/>
                            </w:rPr>
                            <w:drawing>
                              <wp:inline distT="0" distB="0" distL="0" distR="0" wp14:anchorId="47E1C70B" wp14:editId="3B9DD853">
                                <wp:extent cx="1779282" cy="1779282"/>
                                <wp:effectExtent l="0" t="0" r="3810" b="3810"/>
                                <wp:docPr id="9" name="Pictur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logo_placeholder.pn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79282" cy="177928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D1101" w:rsidRPr="00E455EE" w:rsidRDefault="003D1101" w:rsidP="00E455EE">
                          <w:pPr>
                            <w:pStyle w:val="Title"/>
                            <w:rPr>
                              <w:sz w:val="52"/>
                              <w:szCs w:val="44"/>
                            </w:rPr>
                          </w:pPr>
                          <w:r w:rsidRPr="00E455EE">
                            <w:rPr>
                              <w:sz w:val="52"/>
                              <w:szCs w:val="44"/>
                            </w:rPr>
                            <w:t>UTHAI-Humanoid</w:t>
                          </w:r>
                        </w:p>
                        <w:p w:rsidR="003D1101" w:rsidRPr="00E455EE" w:rsidRDefault="003D1101" w:rsidP="00E455EE">
                          <w:pPr>
                            <w:pStyle w:val="Title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Dynamics Properties</w:t>
                          </w:r>
                        </w:p>
                        <w:p w:rsidR="003D1101" w:rsidRDefault="003D1101">
                          <w:pPr>
                            <w:pStyle w:val="Subtitle"/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908B8">
            <w:rPr>
              <w:rFonts w:asciiTheme="majorHAnsi" w:eastAsiaTheme="majorEastAsia" w:hAnsiTheme="majorHAnsi" w:cstheme="majorBidi"/>
              <w:caps/>
              <w:noProof/>
              <w:color w:val="FF6C00" w:themeColor="accent2"/>
              <w:kern w:val="22"/>
              <w:sz w:val="52"/>
              <w:szCs w:val="52"/>
              <w:lang w:eastAsia="en-US" w:bidi="th-TH"/>
              <w14:ligatures w14:val="standard"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5045F209" wp14:editId="26632D4C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1280160</wp:posOffset>
                    </wp:positionV>
                    <wp:extent cx="3660775" cy="3651250"/>
                    <wp:effectExtent l="0" t="0" r="0" b="0"/>
                    <wp:wrapSquare wrapText="bothSides"/>
                    <wp:docPr id="33" name="Text Box 33" descr="Version number and da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D1101" w:rsidRDefault="003D1101">
                                <w:pPr>
                                  <w:pStyle w:val="Subtitle"/>
                                </w:pPr>
                                <w:r>
                                  <w:t>Ve</w:t>
                                </w:r>
                                <w:r w:rsidR="007D6BE7">
                                  <w:t>rsion [0.0.3</w:t>
                                </w:r>
                                <w:r>
                                  <w:t>]</w:t>
                                </w:r>
                              </w:p>
                              <w:p w:rsidR="003D1101" w:rsidRPr="00E455EE" w:rsidRDefault="007D6BE7" w:rsidP="00E455EE">
                                <w:pPr>
                                  <w:jc w:val="right"/>
                                </w:pPr>
                                <w:r>
                                  <w:t>Modified: 2018/3/10</w:t>
                                </w:r>
                              </w:p>
                              <w:p w:rsidR="003D1101" w:rsidRDefault="003D1101">
                                <w:pPr>
                                  <w:pStyle w:val="Subtitl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47100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045F209" id="Text Box 33" o:spid="_x0000_s1027" type="#_x0000_t202" alt="Version number and date" style="position:absolute;left:0;text-align:left;margin-left:237.05pt;margin-top:100.8pt;width:288.25pt;height:287.5pt;z-index:251661312;visibility:visible;mso-wrap-style:square;mso-width-percent:471;mso-height-percent:363;mso-wrap-distance-left:9pt;mso-wrap-distance-top:0;mso-wrap-distance-right:9pt;mso-wrap-distance-bottom:0;mso-position-horizontal:right;mso-position-horizontal-relative:margin;mso-position-vertical:absolute;mso-position-vertical-relative:page;mso-width-percent:47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" filled="f" stroked="f" strokeweight=".5pt">
                    <v:textbox style="mso-fit-shape-to-text:t" inset="0,0,0,0">
                      <w:txbxContent>
                        <w:p w:rsidR="003D1101" w:rsidRDefault="003D1101">
                          <w:pPr>
                            <w:pStyle w:val="Subtitle"/>
                          </w:pPr>
                          <w:r>
                            <w:t>Ve</w:t>
                          </w:r>
                          <w:r w:rsidR="007D6BE7">
                            <w:t>rsion [0.0.3</w:t>
                          </w:r>
                          <w:r>
                            <w:t>]</w:t>
                          </w:r>
                        </w:p>
                        <w:p w:rsidR="003D1101" w:rsidRPr="00E455EE" w:rsidRDefault="007D6BE7" w:rsidP="00E455EE">
                          <w:pPr>
                            <w:jc w:val="right"/>
                          </w:pPr>
                          <w:r>
                            <w:t>Modified: 2018/3/10</w:t>
                          </w:r>
                        </w:p>
                        <w:p w:rsidR="003D1101" w:rsidRDefault="003D1101">
                          <w:pPr>
                            <w:pStyle w:val="Subtitle"/>
                          </w:pPr>
                        </w:p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 w:rsidR="00B908B8">
            <w:rPr>
              <w:rFonts w:asciiTheme="majorHAnsi" w:eastAsiaTheme="majorEastAsia" w:hAnsiTheme="majorHAnsi" w:cstheme="majorBidi"/>
              <w:caps/>
              <w:noProof/>
              <w:color w:val="FF6C00" w:themeColor="accent2"/>
              <w:kern w:val="22"/>
              <w:sz w:val="52"/>
              <w:szCs w:val="52"/>
              <w:lang w:eastAsia="en-US" w:bidi="th-TH"/>
              <w14:ligatures w14:val="standard"/>
            </w:rPr>
            <mc:AlternateContent>
              <mc:Choice Requires="wps">
                <w:drawing>
                  <wp:anchor distT="0" distB="0" distL="114300" distR="114300" simplePos="0" relativeHeight="251660288" behindDoc="0" locked="1" layoutInCell="1" allowOverlap="1" wp14:anchorId="45CD70E9" wp14:editId="75716C3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6211570</wp:posOffset>
                    </wp:positionV>
                    <wp:extent cx="5753100" cy="1207135"/>
                    <wp:effectExtent l="0" t="0" r="5715" b="12065"/>
                    <wp:wrapSquare wrapText="bothSides"/>
                    <wp:docPr id="35" name="Text Box 35" descr="Presenter, company name and addres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207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D1101" w:rsidRDefault="003D1101" w:rsidP="008A4FD7">
                                <w:pPr>
                                  <w:pStyle w:val="Contactinfo"/>
                                </w:pPr>
                                <w:r>
                                  <w:t xml:space="preserve">Principle authors: </w:t>
                                </w:r>
                              </w:p>
                              <w:p w:rsidR="003D1101" w:rsidRDefault="003D1101">
                                <w:pPr>
                                  <w:pStyle w:val="Contactinfo"/>
                                </w:pPr>
                                <w:r>
                                  <w:t>Liews</w:t>
                                </w:r>
                              </w:p>
                              <w:p w:rsidR="003D1101" w:rsidRDefault="003D1101">
                                <w:pPr>
                                  <w:pStyle w:val="Contactinfo"/>
                                </w:pPr>
                              </w:p>
                              <w:p w:rsidR="003D1101" w:rsidRDefault="003D1101">
                                <w:pPr>
                                  <w:pStyle w:val="Contactinfo"/>
                                </w:pPr>
                              </w:p>
                              <w:p w:rsidR="003D1101" w:rsidRDefault="003D1101">
                                <w:pPr>
                                  <w:pStyle w:val="Contactinfo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47100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CD70E9" id="Text Box 35" o:spid="_x0000_s1028" type="#_x0000_t202" alt="Presenter, company name and address" style="position:absolute;left:0;text-align:left;margin-left:401.8pt;margin-top:489.1pt;width:453pt;height:95.05pt;z-index:251660288;visibility:visible;mso-wrap-style:square;mso-width-percent:471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47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" filled="f" stroked="f" strokeweight=".5pt">
                    <v:textbox inset="0,0,0,0">
                      <w:txbxContent>
                        <w:p w:rsidR="003D1101" w:rsidRDefault="003D1101" w:rsidP="008A4FD7">
                          <w:pPr>
                            <w:pStyle w:val="Contactinfo"/>
                          </w:pPr>
                          <w:r>
                            <w:t xml:space="preserve">Principle authors: </w:t>
                          </w:r>
                        </w:p>
                        <w:p w:rsidR="003D1101" w:rsidRDefault="003D1101">
                          <w:pPr>
                            <w:pStyle w:val="Contactinfo"/>
                          </w:pPr>
                          <w:r>
                            <w:t>Liews</w:t>
                          </w:r>
                        </w:p>
                        <w:p w:rsidR="003D1101" w:rsidRDefault="003D1101">
                          <w:pPr>
                            <w:pStyle w:val="Contactinfo"/>
                          </w:pPr>
                        </w:p>
                        <w:p w:rsidR="003D1101" w:rsidRDefault="003D1101">
                          <w:pPr>
                            <w:pStyle w:val="Contactinfo"/>
                          </w:pPr>
                        </w:p>
                        <w:p w:rsidR="003D1101" w:rsidRDefault="003D1101">
                          <w:pPr>
                            <w:pStyle w:val="Contactinfo"/>
                          </w:pPr>
                        </w:p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 w:rsidR="00B908B8">
            <w:rPr>
              <w:rFonts w:asciiTheme="majorHAnsi" w:eastAsiaTheme="majorEastAsia" w:hAnsiTheme="majorHAnsi" w:cstheme="majorBidi"/>
              <w:caps/>
              <w:color w:val="FF6C00" w:themeColor="accent2"/>
              <w:kern w:val="22"/>
              <w:sz w:val="52"/>
              <w:szCs w:val="52"/>
              <w14:ligatures w14:val="standard"/>
            </w:rPr>
            <w:br w:type="page"/>
          </w:r>
          <w:bookmarkStart w:id="0" w:name="_GoBack"/>
          <w:r w:rsidR="00B908B8" w:rsidRPr="00704BD9">
            <w:rPr>
              <w:noProof/>
              <w:color w:val="FFC000"/>
              <w:lang w:eastAsia="en-US" w:bidi="th-TH"/>
            </w:rPr>
            <mc:AlternateContent>
              <mc:Choice Requires="wpg">
                <w:drawing>
                  <wp:anchor distT="0" distB="0" distL="114300" distR="114300" simplePos="0" relativeHeight="251662336" behindDoc="0" locked="1" layoutInCell="1" allowOverlap="1" wp14:anchorId="1B5258F2" wp14:editId="412B0E43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452120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38" name="Group 38" descr="Decorative sideba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6C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28BDE73" id="Group 38" o:spid="_x0000_s1026" alt="Decorative sidebar" style="position:absolute;margin-left:0;margin-top:0;width:18pt;height:10in;z-index:25166233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">
                    <v:rect id="Rectangle 39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" fillcolor="#ff6c00" stroked="f" strokeweight="1pt"/>
                    <v:rect id="Rectangle 40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" fillcolor="#00b0f0 [3204]" stroked="f" strokeweight="1pt">
                      <v:path arrowok="t"/>
                      <o:lock v:ext="edit" aspectratio="t"/>
                    </v:rect>
                    <w10:wrap anchorx="page" anchory="page"/>
                    <w10:anchorlock/>
                  </v:group>
                </w:pict>
              </mc:Fallback>
            </mc:AlternateContent>
          </w:r>
        </w:p>
        <w:bookmarkEnd w:id="0" w:displacedByCustomXml="next"/>
      </w:sdtContent>
    </w:sdt>
    <w:p w:rsidR="00AB0C40" w:rsidRDefault="00753CD9" w:rsidP="00753CD9">
      <w:pPr>
        <w:pStyle w:val="Heading2"/>
        <w:numPr>
          <w:ilvl w:val="0"/>
          <w:numId w:val="12"/>
        </w:numPr>
      </w:pPr>
      <w:r>
        <w:lastRenderedPageBreak/>
        <w:t>All robot</w:t>
      </w:r>
    </w:p>
    <w:p w:rsidR="00AB0C40" w:rsidRDefault="00753CD9" w:rsidP="00753CD9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3" type="#_x0000_t75" style="width:154.7pt;height:403.9pt;mso-position-horizontal-relative:text;mso-position-vertical-relative:text;mso-width-relative:page;mso-height-relative:page" wrapcoords="-105 0 -105 21558 21600 21558 21600 0 -105 0">
            <v:imagedata r:id="rId10" o:title="all_robot_frame" croptop="5935f" cropbottom="5051f" cropleft="27144f" cropright="27233f"/>
          </v:shape>
        </w:pict>
      </w:r>
      <w:r>
        <w:tab/>
      </w:r>
      <w:r>
        <w:pict>
          <v:shape id="_x0000_i1100" type="#_x0000_t75" style="width:153.45pt;height:395.8pt">
            <v:imagedata r:id="rId11" o:title="UTHAI_humanoid_frame3" croptop="5662f" cropbottom="5662f" cropleft="27155f" cropright="27231f"/>
          </v:shape>
        </w:pict>
      </w:r>
    </w:p>
    <w:p w:rsidR="00AB0C40" w:rsidRPr="00AB0C40" w:rsidRDefault="00753CD9" w:rsidP="00C37386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F275AF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C37386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F275AF" w:rsidRPr="00A94B38" w:rsidRDefault="00F275AF" w:rsidP="00C37386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F275AF" w:rsidTr="00C37386">
        <w:trPr>
          <w:trHeight w:val="510"/>
          <w:jc w:val="center"/>
        </w:trPr>
        <w:tc>
          <w:tcPr>
            <w:tcW w:w="1611" w:type="dxa"/>
          </w:tcPr>
          <w:p w:rsidR="00F275AF" w:rsidRDefault="00F275AF" w:rsidP="00C37386">
            <w:pPr>
              <w:pStyle w:val="Rightalign"/>
              <w:jc w:val="center"/>
            </w:pPr>
            <w:r>
              <w:t>All Robot</w:t>
            </w:r>
          </w:p>
        </w:tc>
        <w:tc>
          <w:tcPr>
            <w:tcW w:w="2160" w:type="dxa"/>
          </w:tcPr>
          <w:p w:rsidR="00F275AF" w:rsidRPr="00F275AF" w:rsidRDefault="00F275AF" w:rsidP="00C37386">
            <w:pPr>
              <w:pStyle w:val="Rightalign"/>
              <w:jc w:val="center"/>
            </w:pPr>
            <w:r>
              <w:t>frame_base</w:t>
            </w:r>
          </w:p>
        </w:tc>
        <w:tc>
          <w:tcPr>
            <w:tcW w:w="2159" w:type="dxa"/>
          </w:tcPr>
          <w:p w:rsidR="00F275AF" w:rsidRDefault="00F275AF" w:rsidP="00C37386">
            <w:pPr>
              <w:pStyle w:val="Rightalign"/>
              <w:jc w:val="center"/>
            </w:pPr>
            <w:r w:rsidRPr="00F275AF">
              <w:t>3.56700000</w:t>
            </w:r>
          </w:p>
        </w:tc>
        <w:tc>
          <w:tcPr>
            <w:tcW w:w="1440" w:type="dxa"/>
          </w:tcPr>
          <w:p w:rsidR="00F275AF" w:rsidRDefault="00F275AF" w:rsidP="00C37386">
            <w:pPr>
              <w:pStyle w:val="Rightalign"/>
              <w:jc w:val="center"/>
            </w:pPr>
            <w:r w:rsidRPr="00F275AF">
              <w:t>-0.00836813</w:t>
            </w:r>
          </w:p>
        </w:tc>
        <w:tc>
          <w:tcPr>
            <w:tcW w:w="1440" w:type="dxa"/>
          </w:tcPr>
          <w:p w:rsidR="00F275AF" w:rsidRDefault="00F275AF" w:rsidP="00C37386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F275AF" w:rsidRDefault="00F275AF" w:rsidP="00C37386">
            <w:pPr>
              <w:pStyle w:val="Rightalign"/>
              <w:jc w:val="center"/>
            </w:pPr>
            <w:r w:rsidRPr="00F275AF">
              <w:t>-0.31830739</w:t>
            </w:r>
          </w:p>
        </w:tc>
      </w:tr>
    </w:tbl>
    <w:p w:rsidR="00A94B38" w:rsidRPr="00C37386" w:rsidRDefault="00A94B38" w:rsidP="00C37386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A94B38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A94B38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A94B38" w:rsidRPr="00A94B38" w:rsidRDefault="00A94B38" w:rsidP="00C37386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A94B38" w:rsidTr="00C37386">
        <w:trPr>
          <w:trHeight w:val="510"/>
          <w:jc w:val="center"/>
        </w:trPr>
        <w:tc>
          <w:tcPr>
            <w:tcW w:w="1609" w:type="dxa"/>
          </w:tcPr>
          <w:p w:rsidR="00A94B38" w:rsidRDefault="00A94B38" w:rsidP="00C37386">
            <w:pPr>
              <w:pStyle w:val="Rightalign"/>
              <w:jc w:val="center"/>
            </w:pPr>
            <w:r>
              <w:t>All Robot</w:t>
            </w:r>
          </w:p>
        </w:tc>
        <w:tc>
          <w:tcPr>
            <w:tcW w:w="1440" w:type="dxa"/>
          </w:tcPr>
          <w:p w:rsidR="00A94B38" w:rsidRDefault="00C37386" w:rsidP="00C37386">
            <w:pPr>
              <w:pStyle w:val="Rightalign"/>
              <w:jc w:val="center"/>
            </w:pPr>
            <w:r w:rsidRPr="00C37386">
              <w:t>0.31081793</w:t>
            </w:r>
          </w:p>
        </w:tc>
        <w:tc>
          <w:tcPr>
            <w:tcW w:w="1441" w:type="dxa"/>
          </w:tcPr>
          <w:p w:rsidR="00A94B38" w:rsidRDefault="00C37386" w:rsidP="00C37386">
            <w:pPr>
              <w:pStyle w:val="Rightalign"/>
              <w:jc w:val="center"/>
            </w:pPr>
            <w:r w:rsidRPr="00C37386">
              <w:t>-0.00000313</w:t>
            </w:r>
          </w:p>
        </w:tc>
        <w:tc>
          <w:tcPr>
            <w:tcW w:w="1440" w:type="dxa"/>
          </w:tcPr>
          <w:p w:rsidR="00A94B38" w:rsidRDefault="00C37386" w:rsidP="00C37386">
            <w:pPr>
              <w:pStyle w:val="Rightalign"/>
              <w:jc w:val="center"/>
            </w:pPr>
            <w:r w:rsidRPr="00C37386">
              <w:t>-0.00035731</w:t>
            </w:r>
          </w:p>
        </w:tc>
        <w:tc>
          <w:tcPr>
            <w:tcW w:w="1440" w:type="dxa"/>
          </w:tcPr>
          <w:p w:rsidR="00A94B38" w:rsidRPr="00F275AF" w:rsidRDefault="00C37386" w:rsidP="00C37386">
            <w:pPr>
              <w:pStyle w:val="Rightalign"/>
              <w:jc w:val="center"/>
            </w:pPr>
            <w:r w:rsidRPr="00C37386">
              <w:t>0.28471758</w:t>
            </w:r>
          </w:p>
        </w:tc>
        <w:tc>
          <w:tcPr>
            <w:tcW w:w="1440" w:type="dxa"/>
          </w:tcPr>
          <w:p w:rsidR="00A94B38" w:rsidRPr="00F275AF" w:rsidRDefault="00C37386" w:rsidP="00C37386">
            <w:pPr>
              <w:pStyle w:val="Rightalign"/>
              <w:jc w:val="center"/>
            </w:pPr>
            <w:r w:rsidRPr="00C37386">
              <w:t>-0.00000024</w:t>
            </w:r>
          </w:p>
        </w:tc>
        <w:tc>
          <w:tcPr>
            <w:tcW w:w="1440" w:type="dxa"/>
          </w:tcPr>
          <w:p w:rsidR="00A94B38" w:rsidRPr="00F275AF" w:rsidRDefault="00C37386" w:rsidP="00C37386">
            <w:pPr>
              <w:pStyle w:val="Rightalign"/>
              <w:jc w:val="center"/>
            </w:pPr>
            <w:r w:rsidRPr="00C37386">
              <w:t>0.03125190</w:t>
            </w:r>
          </w:p>
        </w:tc>
      </w:tr>
    </w:tbl>
    <w:p w:rsidR="00A94B38" w:rsidRDefault="00A94B38" w:rsidP="00753CD9">
      <w:pPr>
        <w:pStyle w:val="Heading1"/>
      </w:pPr>
    </w:p>
    <w:p w:rsidR="00C37386" w:rsidRDefault="00C37386" w:rsidP="00C37386"/>
    <w:p w:rsidR="00C37386" w:rsidRPr="00C37386" w:rsidRDefault="00C37386" w:rsidP="00C37386"/>
    <w:p w:rsidR="00753CD9" w:rsidRPr="003D0359" w:rsidRDefault="00753CD9" w:rsidP="00C37386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C37386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C37386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C37386" w:rsidTr="00C37386">
        <w:trPr>
          <w:trHeight w:val="510"/>
          <w:jc w:val="center"/>
        </w:trPr>
        <w:tc>
          <w:tcPr>
            <w:tcW w:w="1611" w:type="dxa"/>
          </w:tcPr>
          <w:p w:rsidR="00C37386" w:rsidRDefault="00C37386" w:rsidP="003D1101">
            <w:pPr>
              <w:pStyle w:val="Rightalign"/>
              <w:jc w:val="center"/>
            </w:pPr>
            <w:r>
              <w:t>All Robot</w:t>
            </w:r>
          </w:p>
        </w:tc>
        <w:tc>
          <w:tcPr>
            <w:tcW w:w="2160" w:type="dxa"/>
          </w:tcPr>
          <w:p w:rsidR="00C37386" w:rsidRPr="00F275AF" w:rsidRDefault="00C37386" w:rsidP="003D1101">
            <w:pPr>
              <w:pStyle w:val="Rightalign"/>
              <w:jc w:val="center"/>
            </w:pPr>
            <w:r>
              <w:t>frame_base</w:t>
            </w:r>
          </w:p>
        </w:tc>
        <w:tc>
          <w:tcPr>
            <w:tcW w:w="2159" w:type="dxa"/>
          </w:tcPr>
          <w:p w:rsidR="00C37386" w:rsidRDefault="00C37386" w:rsidP="003D1101">
            <w:pPr>
              <w:pStyle w:val="Rightalign"/>
              <w:jc w:val="center"/>
            </w:pPr>
            <w:r w:rsidRPr="00F275AF">
              <w:t>3.56700000</w:t>
            </w:r>
          </w:p>
        </w:tc>
        <w:tc>
          <w:tcPr>
            <w:tcW w:w="1440" w:type="dxa"/>
          </w:tcPr>
          <w:p w:rsidR="00C37386" w:rsidRDefault="00C37386" w:rsidP="003D1101">
            <w:pPr>
              <w:pStyle w:val="Rightalign"/>
              <w:jc w:val="center"/>
            </w:pPr>
            <w:r w:rsidRPr="00F275AF">
              <w:t>-0.00836813</w:t>
            </w:r>
          </w:p>
        </w:tc>
        <w:tc>
          <w:tcPr>
            <w:tcW w:w="1440" w:type="dxa"/>
          </w:tcPr>
          <w:p w:rsidR="00C37386" w:rsidRDefault="00C37386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C37386" w:rsidRDefault="00C37386" w:rsidP="003D1101">
            <w:pPr>
              <w:pStyle w:val="Rightalign"/>
              <w:jc w:val="center"/>
            </w:pPr>
            <w:r w:rsidRPr="00F275AF">
              <w:t>-0.31830739</w:t>
            </w:r>
          </w:p>
        </w:tc>
      </w:tr>
    </w:tbl>
    <w:p w:rsidR="00C37386" w:rsidRPr="00C37386" w:rsidRDefault="00C37386" w:rsidP="00C37386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C37386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C37386" w:rsidTr="00C37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C37386" w:rsidRPr="00A94B38" w:rsidRDefault="00C37386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C37386" w:rsidTr="00C37386">
        <w:trPr>
          <w:trHeight w:val="510"/>
          <w:jc w:val="center"/>
        </w:trPr>
        <w:tc>
          <w:tcPr>
            <w:tcW w:w="1610" w:type="dxa"/>
          </w:tcPr>
          <w:p w:rsidR="00C37386" w:rsidRDefault="00C37386" w:rsidP="00C37386">
            <w:pPr>
              <w:pStyle w:val="Rightalign"/>
              <w:jc w:val="center"/>
            </w:pPr>
            <w:r>
              <w:t>All Robot</w:t>
            </w:r>
          </w:p>
        </w:tc>
        <w:tc>
          <w:tcPr>
            <w:tcW w:w="1440" w:type="dxa"/>
          </w:tcPr>
          <w:p w:rsidR="00C37386" w:rsidRDefault="00C37386" w:rsidP="00C37386">
            <w:pPr>
              <w:pStyle w:val="Rightalign"/>
              <w:jc w:val="center"/>
            </w:pPr>
            <w:r w:rsidRPr="00C37386">
              <w:t>0.31081793</w:t>
            </w:r>
          </w:p>
        </w:tc>
        <w:tc>
          <w:tcPr>
            <w:tcW w:w="1441" w:type="dxa"/>
          </w:tcPr>
          <w:p w:rsidR="00C37386" w:rsidRDefault="00C37386" w:rsidP="00C37386">
            <w:pPr>
              <w:pStyle w:val="Rightalign"/>
              <w:jc w:val="center"/>
            </w:pPr>
            <w:r w:rsidRPr="00C37386">
              <w:t>-0.00000313</w:t>
            </w:r>
          </w:p>
        </w:tc>
        <w:tc>
          <w:tcPr>
            <w:tcW w:w="1440" w:type="dxa"/>
          </w:tcPr>
          <w:p w:rsidR="00C37386" w:rsidRDefault="00C37386" w:rsidP="00C37386">
            <w:pPr>
              <w:pStyle w:val="Rightalign"/>
              <w:jc w:val="center"/>
            </w:pPr>
            <w:r w:rsidRPr="00C37386">
              <w:t>-0.00035731</w:t>
            </w:r>
          </w:p>
        </w:tc>
        <w:tc>
          <w:tcPr>
            <w:tcW w:w="1440" w:type="dxa"/>
          </w:tcPr>
          <w:p w:rsidR="00C37386" w:rsidRPr="00F275AF" w:rsidRDefault="00C37386" w:rsidP="00C37386">
            <w:pPr>
              <w:pStyle w:val="Rightalign"/>
              <w:jc w:val="center"/>
            </w:pPr>
            <w:r w:rsidRPr="00C37386">
              <w:t>0.28471758</w:t>
            </w:r>
          </w:p>
        </w:tc>
        <w:tc>
          <w:tcPr>
            <w:tcW w:w="1440" w:type="dxa"/>
          </w:tcPr>
          <w:p w:rsidR="00C37386" w:rsidRPr="00F275AF" w:rsidRDefault="00C37386" w:rsidP="00C37386">
            <w:pPr>
              <w:pStyle w:val="Rightalign"/>
              <w:jc w:val="center"/>
            </w:pPr>
            <w:r w:rsidRPr="00C37386">
              <w:t>-0.00000024</w:t>
            </w:r>
          </w:p>
        </w:tc>
        <w:tc>
          <w:tcPr>
            <w:tcW w:w="1440" w:type="dxa"/>
          </w:tcPr>
          <w:p w:rsidR="00C37386" w:rsidRPr="00F275AF" w:rsidRDefault="00C37386" w:rsidP="00C37386">
            <w:pPr>
              <w:pStyle w:val="Rightalign"/>
              <w:jc w:val="center"/>
            </w:pPr>
            <w:r w:rsidRPr="00C37386">
              <w:t>0.03125190</w:t>
            </w:r>
          </w:p>
        </w:tc>
      </w:tr>
    </w:tbl>
    <w:p w:rsidR="003D1101" w:rsidRDefault="003D1101" w:rsidP="003D1101">
      <w:pPr>
        <w:pStyle w:val="Heading2"/>
        <w:numPr>
          <w:ilvl w:val="0"/>
          <w:numId w:val="12"/>
        </w:numPr>
      </w:pPr>
      <w:r>
        <w:lastRenderedPageBreak/>
        <w:t>pelvis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3D1101" w:rsidP="003D1101">
      <w:pPr>
        <w:spacing w:before="0" w:after="200"/>
        <w:ind w:left="0" w:right="0"/>
        <w:jc w:val="center"/>
        <w:rPr>
          <w:noProof/>
          <w:lang w:eastAsia="en-US" w:bidi="th-TH"/>
        </w:rPr>
      </w:pPr>
      <w:r>
        <w:rPr>
          <w:noProof/>
          <w:lang w:eastAsia="en-US" w:bidi="th-TH"/>
        </w:rPr>
        <w:tab/>
      </w:r>
    </w:p>
    <w:p w:rsidR="003D1101" w:rsidRDefault="003D1101">
      <w:pPr>
        <w:spacing w:before="0" w:after="200"/>
        <w:ind w:left="0" w:right="0"/>
        <w:rPr>
          <w:noProof/>
          <w:lang w:eastAsia="en-US" w:bidi="th-TH"/>
        </w:rPr>
      </w:pPr>
    </w:p>
    <w:p w:rsidR="003D1101" w:rsidRDefault="00BB1624">
      <w:pPr>
        <w:spacing w:before="0" w:after="200"/>
        <w:ind w:left="0" w:right="0"/>
        <w:rPr>
          <w:rFonts w:asciiTheme="majorHAnsi" w:eastAsiaTheme="majorEastAsia" w:hAnsiTheme="majorHAnsi" w:cstheme="majorBidi"/>
          <w:caps/>
          <w:color w:val="00B0F0" w:themeColor="accent1"/>
          <w:kern w:val="22"/>
          <w:sz w:val="36"/>
          <w:szCs w:val="36"/>
          <w14:ligatures w14:val="standard"/>
        </w:rPr>
      </w:pPr>
      <w:r>
        <w:rPr>
          <w:noProof/>
        </w:rPr>
        <w:pict>
          <v:shape id="_x0000_s1027" type="#_x0000_t75" style="position:absolute;margin-left:6.75pt;margin-top:24.45pt;width:308pt;height:238.5pt;z-index:-251652096;mso-position-horizontal-relative:text;mso-position-vertical-relative:text;mso-width-relative:page;mso-height-relative:page">
            <v:imagedata r:id="rId12" o:title="pelvis_frame" croptop="7677f" cropbottom="9667f" cropleft="16675f" cropright="15510f"/>
          </v:shape>
        </w:pict>
      </w:r>
      <w:r>
        <w:rPr>
          <w:noProof/>
          <w:lang w:eastAsia="en-US" w:bidi="th-TH"/>
        </w:rPr>
        <w:drawing>
          <wp:anchor distT="0" distB="0" distL="114300" distR="114300" simplePos="0" relativeHeight="251665408" behindDoc="1" locked="0" layoutInCell="1" allowOverlap="1" wp14:anchorId="542341F0" wp14:editId="67A57FDB">
            <wp:simplePos x="0" y="0"/>
            <wp:positionH relativeFrom="column">
              <wp:posOffset>4029075</wp:posOffset>
            </wp:positionH>
            <wp:positionV relativeFrom="paragraph">
              <wp:posOffset>452755</wp:posOffset>
            </wp:positionV>
            <wp:extent cx="4449890" cy="3381375"/>
            <wp:effectExtent l="0" t="0" r="8255" b="0"/>
            <wp:wrapNone/>
            <wp:docPr id="10" name="Picture 10" descr="C:\Users\Liews Wuttipat\AppData\Local\Microsoft\Windows\INetCache\Content.Word\pelvis_fram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Liews Wuttipat\AppData\Local\Microsoft\Windows\INetCache\Content.Word\pelvis_frame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6" t="11931" r="23782" b="14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9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101"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35241D" w:rsidP="003D1101">
            <w:pPr>
              <w:pStyle w:val="Rightalign"/>
              <w:jc w:val="center"/>
            </w:pPr>
            <w:r>
              <w:t>P</w:t>
            </w:r>
            <w:r w:rsidR="00BB1624">
              <w:t>elvis</w:t>
            </w:r>
          </w:p>
        </w:tc>
        <w:tc>
          <w:tcPr>
            <w:tcW w:w="2160" w:type="dxa"/>
          </w:tcPr>
          <w:p w:rsidR="003D1101" w:rsidRPr="00F275AF" w:rsidRDefault="003D1101" w:rsidP="003D1101">
            <w:pPr>
              <w:pStyle w:val="Rightalign"/>
              <w:jc w:val="center"/>
            </w:pPr>
            <w:r>
              <w:t>frame_base</w:t>
            </w:r>
          </w:p>
        </w:tc>
        <w:tc>
          <w:tcPr>
            <w:tcW w:w="2159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0.86500000</w:t>
            </w:r>
          </w:p>
        </w:tc>
        <w:tc>
          <w:tcPr>
            <w:tcW w:w="1440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-0.00557436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-0.02356598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35241D" w:rsidP="003D1101">
            <w:pPr>
              <w:pStyle w:val="Rightalign"/>
              <w:jc w:val="center"/>
            </w:pPr>
            <w:r>
              <w:t>P</w:t>
            </w:r>
            <w:r w:rsidR="00BB1624">
              <w:t>elvis</w:t>
            </w:r>
          </w:p>
        </w:tc>
        <w:tc>
          <w:tcPr>
            <w:tcW w:w="1440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0.00656431</w:t>
            </w:r>
          </w:p>
        </w:tc>
        <w:tc>
          <w:tcPr>
            <w:tcW w:w="1441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-0.00000003</w:t>
            </w:r>
          </w:p>
        </w:tc>
        <w:tc>
          <w:tcPr>
            <w:tcW w:w="1440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-0.00000466</w:t>
            </w:r>
          </w:p>
        </w:tc>
        <w:tc>
          <w:tcPr>
            <w:tcW w:w="1440" w:type="dxa"/>
          </w:tcPr>
          <w:p w:rsidR="003D1101" w:rsidRPr="00F275AF" w:rsidRDefault="00BB1624" w:rsidP="003D1101">
            <w:pPr>
              <w:pStyle w:val="Rightalign"/>
              <w:jc w:val="center"/>
            </w:pPr>
            <w:r w:rsidRPr="00BB1624">
              <w:t>0.00067608</w:t>
            </w:r>
          </w:p>
        </w:tc>
        <w:tc>
          <w:tcPr>
            <w:tcW w:w="1440" w:type="dxa"/>
          </w:tcPr>
          <w:p w:rsidR="003D1101" w:rsidRPr="00F275AF" w:rsidRDefault="00BB1624" w:rsidP="003D1101">
            <w:pPr>
              <w:pStyle w:val="Rightalign"/>
              <w:jc w:val="center"/>
            </w:pPr>
            <w:r w:rsidRPr="00BB1624">
              <w:t>0.00000000</w:t>
            </w:r>
          </w:p>
        </w:tc>
        <w:tc>
          <w:tcPr>
            <w:tcW w:w="1440" w:type="dxa"/>
          </w:tcPr>
          <w:p w:rsidR="003D1101" w:rsidRPr="00F275AF" w:rsidRDefault="00BB1624" w:rsidP="003D1101">
            <w:pPr>
              <w:pStyle w:val="Rightalign"/>
              <w:jc w:val="center"/>
            </w:pPr>
            <w:r w:rsidRPr="00BB1624">
              <w:t>0.00664141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BB1624" w:rsidTr="003D1101">
        <w:trPr>
          <w:trHeight w:val="510"/>
          <w:jc w:val="center"/>
        </w:trPr>
        <w:tc>
          <w:tcPr>
            <w:tcW w:w="1611" w:type="dxa"/>
          </w:tcPr>
          <w:p w:rsidR="00BB1624" w:rsidRDefault="0035241D" w:rsidP="00BB1624">
            <w:pPr>
              <w:pStyle w:val="Rightalign"/>
              <w:jc w:val="center"/>
            </w:pPr>
            <w:r>
              <w:t>P</w:t>
            </w:r>
            <w:r w:rsidR="00BB1624">
              <w:t>elvis</w:t>
            </w:r>
          </w:p>
        </w:tc>
        <w:tc>
          <w:tcPr>
            <w:tcW w:w="2160" w:type="dxa"/>
          </w:tcPr>
          <w:p w:rsidR="00BB1624" w:rsidRPr="00F275AF" w:rsidRDefault="00BB1624" w:rsidP="00BB1624">
            <w:pPr>
              <w:pStyle w:val="Rightalign"/>
              <w:jc w:val="center"/>
            </w:pPr>
            <w:r>
              <w:t>frame_base</w:t>
            </w:r>
          </w:p>
        </w:tc>
        <w:tc>
          <w:tcPr>
            <w:tcW w:w="2159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0.86500000</w:t>
            </w:r>
          </w:p>
        </w:tc>
        <w:tc>
          <w:tcPr>
            <w:tcW w:w="1440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-0.00557436</w:t>
            </w:r>
          </w:p>
        </w:tc>
        <w:tc>
          <w:tcPr>
            <w:tcW w:w="1440" w:type="dxa"/>
          </w:tcPr>
          <w:p w:rsidR="00BB1624" w:rsidRDefault="00BB1624" w:rsidP="00BB1624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-0.02356598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BB1624" w:rsidTr="003D1101">
        <w:trPr>
          <w:trHeight w:val="510"/>
          <w:jc w:val="center"/>
        </w:trPr>
        <w:tc>
          <w:tcPr>
            <w:tcW w:w="1610" w:type="dxa"/>
          </w:tcPr>
          <w:p w:rsidR="00BB1624" w:rsidRDefault="0035241D" w:rsidP="00BB1624">
            <w:pPr>
              <w:pStyle w:val="Rightalign"/>
              <w:jc w:val="center"/>
            </w:pPr>
            <w:r>
              <w:t>P</w:t>
            </w:r>
            <w:r w:rsidR="00BB1624">
              <w:t>elvis</w:t>
            </w:r>
          </w:p>
        </w:tc>
        <w:tc>
          <w:tcPr>
            <w:tcW w:w="1440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0.00656431</w:t>
            </w:r>
          </w:p>
        </w:tc>
        <w:tc>
          <w:tcPr>
            <w:tcW w:w="1441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-0.00000003</w:t>
            </w:r>
          </w:p>
        </w:tc>
        <w:tc>
          <w:tcPr>
            <w:tcW w:w="1440" w:type="dxa"/>
          </w:tcPr>
          <w:p w:rsidR="00BB1624" w:rsidRDefault="00BB1624" w:rsidP="00BB1624">
            <w:pPr>
              <w:pStyle w:val="Rightalign"/>
              <w:jc w:val="center"/>
            </w:pPr>
            <w:r w:rsidRPr="00BB1624">
              <w:t>-0.00000466</w:t>
            </w:r>
          </w:p>
        </w:tc>
        <w:tc>
          <w:tcPr>
            <w:tcW w:w="1440" w:type="dxa"/>
          </w:tcPr>
          <w:p w:rsidR="00BB1624" w:rsidRPr="00F275AF" w:rsidRDefault="00BB1624" w:rsidP="00BB1624">
            <w:pPr>
              <w:pStyle w:val="Rightalign"/>
              <w:jc w:val="center"/>
            </w:pPr>
            <w:r w:rsidRPr="00BB1624">
              <w:t>0.00067608</w:t>
            </w:r>
          </w:p>
        </w:tc>
        <w:tc>
          <w:tcPr>
            <w:tcW w:w="1440" w:type="dxa"/>
          </w:tcPr>
          <w:p w:rsidR="00BB1624" w:rsidRPr="00F275AF" w:rsidRDefault="00BB1624" w:rsidP="00BB1624">
            <w:pPr>
              <w:pStyle w:val="Rightalign"/>
              <w:jc w:val="center"/>
            </w:pPr>
            <w:r w:rsidRPr="00BB1624">
              <w:t>0.00000000</w:t>
            </w:r>
          </w:p>
        </w:tc>
        <w:tc>
          <w:tcPr>
            <w:tcW w:w="1440" w:type="dxa"/>
          </w:tcPr>
          <w:p w:rsidR="00BB1624" w:rsidRPr="00F275AF" w:rsidRDefault="00BB1624" w:rsidP="00BB1624">
            <w:pPr>
              <w:pStyle w:val="Rightalign"/>
              <w:jc w:val="center"/>
            </w:pPr>
            <w:r w:rsidRPr="00BB1624">
              <w:t>0.00664141</w:t>
            </w:r>
          </w:p>
        </w:tc>
      </w:tr>
    </w:tbl>
    <w:p w:rsidR="00AB0C40" w:rsidRPr="00AB0C40" w:rsidRDefault="00AB0C40" w:rsidP="003D1101">
      <w:pPr>
        <w:ind w:left="0"/>
        <w:sectPr w:rsidR="00AB0C40" w:rsidRPr="00AB0C40" w:rsidSect="00C01FE7">
          <w:footerReference w:type="default" r:id="rId14"/>
          <w:type w:val="continuous"/>
          <w:pgSz w:w="15840" w:h="12240" w:orient="landscape"/>
          <w:pgMar w:top="1440" w:right="1440" w:bottom="1440" w:left="1440" w:header="720" w:footer="576" w:gutter="0"/>
          <w:cols w:space="720"/>
          <w:titlePg/>
          <w:docGrid w:linePitch="360"/>
        </w:sectPr>
      </w:pPr>
    </w:p>
    <w:p w:rsidR="003D1101" w:rsidRDefault="003D1101" w:rsidP="003D1101">
      <w:pPr>
        <w:pStyle w:val="Heading2"/>
        <w:numPr>
          <w:ilvl w:val="0"/>
          <w:numId w:val="12"/>
        </w:numPr>
      </w:pPr>
      <w:r>
        <w:lastRenderedPageBreak/>
        <w:t>RIGHT LEG -&gt; Hip yaw</w:t>
      </w:r>
    </w:p>
    <w:p w:rsidR="003D1101" w:rsidRDefault="00BB1624" w:rsidP="003D1101">
      <w:pPr>
        <w:jc w:val="center"/>
        <w:rPr>
          <w:noProof/>
          <w:lang w:eastAsia="en-US" w:bidi="th-TH"/>
        </w:rPr>
      </w:pPr>
      <w:r>
        <w:rPr>
          <w:noProof/>
        </w:rPr>
        <w:pict>
          <v:shape id="_x0000_s1028" type="#_x0000_t75" style="position:absolute;left:0;text-align:left;margin-left:264.75pt;margin-top:8.8pt;width:234.7pt;height:209.5pt;z-index:-251649024;mso-position-horizontal-relative:text;mso-position-vertical-relative:text;mso-width-relative:page;mso-height-relative:page">
            <v:imagedata r:id="rId15" o:title="r_hip_yaw_frame3" croptop="5326f" cropbottom="4767f" cropleft="16042f" cropright="16270f"/>
          </v:shape>
        </w:pict>
      </w:r>
      <w:r w:rsidR="003D1101">
        <w:tab/>
      </w:r>
    </w:p>
    <w:p w:rsidR="003D1101" w:rsidRDefault="00BB1624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29" type="#_x0000_t75" style="position:absolute;margin-left:366pt;margin-top:178.75pt;width:259.5pt;height:228.2pt;z-index:-251646976;mso-position-horizontal-relative:text;mso-position-vertical-relative:text;mso-width-relative:page;mso-height-relative:page">
            <v:imagedata r:id="rId16" o:title="r_hip_yaw_dh" croptop="5042f" cropbottom="5620f" cropleft="16194f" cropright="15966f"/>
          </v:shape>
        </w:pict>
      </w:r>
      <w:r>
        <w:rPr>
          <w:noProof/>
        </w:rPr>
        <w:pict>
          <v:shape id="_x0000_s1030" type="#_x0000_t75" style="position:absolute;margin-left:7.5pt;margin-top:178.55pt;width:267pt;height:234.8pt;z-index:-251644928;mso-position-horizontal-relative:text;mso-position-vertical-relative:text;mso-width-relative:page;mso-height-relative:page">
            <v:imagedata r:id="rId17" o:title="r_hip_yaw_urdf" croptop="5042f" cropbottom="5620f" cropleft="16194f" cropright="15966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B1624" w:rsidP="003D1101">
            <w:pPr>
              <w:pStyle w:val="Rightalign"/>
              <w:jc w:val="center"/>
            </w:pPr>
            <w:r>
              <w:t>R Hip Yaw</w:t>
            </w:r>
          </w:p>
        </w:tc>
        <w:tc>
          <w:tcPr>
            <w:tcW w:w="2160" w:type="dxa"/>
          </w:tcPr>
          <w:p w:rsidR="003D1101" w:rsidRPr="00F275AF" w:rsidRDefault="00BB1624" w:rsidP="003D1101">
            <w:pPr>
              <w:pStyle w:val="Rightalign"/>
              <w:jc w:val="center"/>
            </w:pPr>
            <w:r w:rsidRPr="00BB1624">
              <w:t>frame_r_hip_yaw</w:t>
            </w:r>
          </w:p>
        </w:tc>
        <w:tc>
          <w:tcPr>
            <w:tcW w:w="2159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0.09100000</w:t>
            </w:r>
          </w:p>
        </w:tc>
        <w:tc>
          <w:tcPr>
            <w:tcW w:w="1440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0.00000000</w:t>
            </w:r>
          </w:p>
        </w:tc>
        <w:tc>
          <w:tcPr>
            <w:tcW w:w="1440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-0.02500000</w:t>
            </w:r>
          </w:p>
        </w:tc>
        <w:tc>
          <w:tcPr>
            <w:tcW w:w="1441" w:type="dxa"/>
          </w:tcPr>
          <w:p w:rsidR="003D1101" w:rsidRDefault="00BB1624" w:rsidP="003D1101">
            <w:pPr>
              <w:pStyle w:val="Rightalign"/>
              <w:jc w:val="center"/>
            </w:pPr>
            <w:r w:rsidRPr="00BB1624">
              <w:t>-0.00735017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BB1624" w:rsidP="003D1101">
            <w:pPr>
              <w:pStyle w:val="Rightalign"/>
              <w:jc w:val="center"/>
            </w:pPr>
            <w:r>
              <w:t>R Hip Yaw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0.00014158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0.00002022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0.00014316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B1624" w:rsidP="003D1101">
            <w:pPr>
              <w:pStyle w:val="Rightalign"/>
              <w:jc w:val="center"/>
            </w:pPr>
            <w:r>
              <w:t>R Hip Yaw</w:t>
            </w:r>
          </w:p>
        </w:tc>
        <w:tc>
          <w:tcPr>
            <w:tcW w:w="2160" w:type="dxa"/>
          </w:tcPr>
          <w:p w:rsidR="003D1101" w:rsidRPr="00F275AF" w:rsidRDefault="00BB1624" w:rsidP="003D1101">
            <w:pPr>
              <w:pStyle w:val="Rightalign"/>
              <w:jc w:val="center"/>
            </w:pPr>
            <w:r w:rsidRPr="00BB1624">
              <w:t>frame_r_hip_roll</w:t>
            </w:r>
          </w:p>
        </w:tc>
        <w:tc>
          <w:tcPr>
            <w:tcW w:w="2159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0.09100000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0.02864983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-0.02500000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BB1624" w:rsidP="003D1101">
            <w:pPr>
              <w:pStyle w:val="Rightalign"/>
              <w:jc w:val="center"/>
            </w:pPr>
            <w:r>
              <w:t>R Hip Yaw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0.00014158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0.00014316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0.00002022</w:t>
            </w:r>
          </w:p>
        </w:tc>
      </w:tr>
    </w:tbl>
    <w:p w:rsidR="003D1101" w:rsidRDefault="0035241D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33" type="#_x0000_t75" style="position:absolute;left:0;text-align:left;margin-left:230.25pt;margin-top:18.75pt;width:228pt;height:246pt;z-index:-251638784;mso-position-horizontal-relative:text;mso-position-vertical-relative:text;mso-width-relative:page;mso-height-relative:page">
            <v:imagedata r:id="rId18" o:title="l_hip_roll_frame3" croptop="10018f" cropbottom="8890f" cropleft="21212f" cropright="21212f"/>
          </v:shape>
        </w:pict>
      </w:r>
      <w:r w:rsidR="003D1101">
        <w:t>RIGHT LEG -&gt; Hip roll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35241D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32" type="#_x0000_t75" style="position:absolute;margin-left:-13.5pt;margin-top:172.3pt;width:237pt;height:260.05pt;z-index:-251640832;mso-position-horizontal-relative:text;mso-position-vertical-relative:text;mso-width-relative:page;mso-height-relative:page">
            <v:imagedata r:id="rId19" o:title="l_hip_roll_urdf" croptop="9951f" cropbottom="9098f" cropleft="21401f" cropright="21516f"/>
          </v:shape>
        </w:pict>
      </w:r>
      <w:r>
        <w:rPr>
          <w:noProof/>
        </w:rPr>
        <w:pict>
          <v:shape id="_x0000_s1031" type="#_x0000_t75" style="position:absolute;margin-left:397.5pt;margin-top:172.3pt;width:254.25pt;height:270.2pt;z-index:-251642880;mso-position-horizontal-relative:text;mso-position-vertical-relative:text;mso-width-relative:page;mso-height-relative:page">
            <v:imagedata r:id="rId20" o:title="l_hip_roll_dh" croptop="10378f" cropbottom="9468f" cropleft="21288f" cropright="21212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35241D" w:rsidP="003D1101">
            <w:pPr>
              <w:pStyle w:val="Rightalign"/>
              <w:jc w:val="center"/>
            </w:pPr>
            <w:r>
              <w:t>R Hip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frame_r_hip_roll</w:t>
            </w:r>
          </w:p>
        </w:tc>
        <w:tc>
          <w:tcPr>
            <w:tcW w:w="2159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0.34300000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-0.01526210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-0.02652545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35241D" w:rsidP="003D1101">
            <w:pPr>
              <w:pStyle w:val="Rightalign"/>
              <w:jc w:val="center"/>
            </w:pPr>
            <w:r>
              <w:t>R Hip Roll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0.00032449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0.00000081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0.00026847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0.00000219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0.00014760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35241D" w:rsidP="003D1101">
            <w:pPr>
              <w:pStyle w:val="Rightalign"/>
              <w:jc w:val="center"/>
            </w:pPr>
            <w:r>
              <w:t>R Hip Roll</w:t>
            </w:r>
          </w:p>
        </w:tc>
        <w:tc>
          <w:tcPr>
            <w:tcW w:w="216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frame_r_hip_pitch</w:t>
            </w:r>
          </w:p>
        </w:tc>
        <w:tc>
          <w:tcPr>
            <w:tcW w:w="2159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0.34300000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0.01526210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0.02152545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35241D" w:rsidP="003D1101">
            <w:pPr>
              <w:pStyle w:val="Rightalign"/>
              <w:jc w:val="center"/>
            </w:pPr>
            <w:r>
              <w:t>R Hip Roll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0.00026847</w:t>
            </w:r>
          </w:p>
        </w:tc>
        <w:tc>
          <w:tcPr>
            <w:tcW w:w="1441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0.00000219</w:t>
            </w:r>
          </w:p>
        </w:tc>
        <w:tc>
          <w:tcPr>
            <w:tcW w:w="1440" w:type="dxa"/>
          </w:tcPr>
          <w:p w:rsidR="003D1101" w:rsidRDefault="0035241D" w:rsidP="003D1101">
            <w:pPr>
              <w:pStyle w:val="Rightalign"/>
              <w:jc w:val="center"/>
            </w:pPr>
            <w:r w:rsidRPr="0035241D">
              <w:t>-0.00000081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0.00014760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0.00000000</w:t>
            </w:r>
          </w:p>
        </w:tc>
        <w:tc>
          <w:tcPr>
            <w:tcW w:w="1440" w:type="dxa"/>
          </w:tcPr>
          <w:p w:rsidR="003D1101" w:rsidRPr="00F275AF" w:rsidRDefault="0035241D" w:rsidP="003D1101">
            <w:pPr>
              <w:pStyle w:val="Rightalign"/>
              <w:jc w:val="center"/>
            </w:pPr>
            <w:r w:rsidRPr="0035241D">
              <w:t>0.00032449</w:t>
            </w:r>
          </w:p>
        </w:tc>
      </w:tr>
    </w:tbl>
    <w:p w:rsidR="003D1101" w:rsidRDefault="008312A9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34" type="#_x0000_t75" style="position:absolute;left:0;text-align:left;margin-left:261.75pt;margin-top:11.25pt;width:150.75pt;height:414.55pt;z-index:-251636736;mso-position-horizontal-relative:text;mso-position-vertical-relative:text;mso-width-relative:page;mso-height-relative:page">
            <v:imagedata r:id="rId21" o:title="r_hip_pitch_frame3" croptop="5895f" cropbottom="6473f" cropleft="28966f" cropright="26230f"/>
          </v:shape>
        </w:pict>
      </w:r>
      <w:r w:rsidR="003D1101">
        <w:t>RIGHT LEG -&gt; Hip pitch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8312A9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35" type="#_x0000_t75" style="position:absolute;margin-left:479.25pt;margin-top:42pt;width:141.75pt;height:382.1pt;z-index:-251634688;mso-position-horizontal-relative:text;mso-position-vertical-relative:text;mso-width-relative:page;mso-height-relative:page">
            <v:imagedata r:id="rId22" o:title="r_hip_pitch_dh" croptop="6321f" cropbottom="6331f" cropleft="28814f" cropright="26230f"/>
          </v:shape>
        </w:pict>
      </w:r>
      <w:r>
        <w:rPr>
          <w:noProof/>
        </w:rPr>
        <w:pict>
          <v:shape id="_x0000_s1036" type="#_x0000_t75" style="position:absolute;margin-left:33.75pt;margin-top:33.35pt;width:131.65pt;height:390.75pt;z-index:-251632640;mso-position-horizontal-relative:text;mso-position-vertical-relative:text;mso-width-relative:page;mso-height-relative:page">
            <v:imagedata r:id="rId23" o:title="r_hip_pitch_urdf" croptop="6321f" cropbottom="6900f" cropleft="29119f" cropright="26990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8312A9" w:rsidP="003D1101">
            <w:pPr>
              <w:pStyle w:val="Rightalign"/>
              <w:jc w:val="center"/>
            </w:pPr>
            <w:r>
              <w:t>R Hip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frame_r_hip_pitch</w:t>
            </w:r>
          </w:p>
        </w:tc>
        <w:tc>
          <w:tcPr>
            <w:tcW w:w="2159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0.31800000</w:t>
            </w:r>
          </w:p>
        </w:tc>
        <w:tc>
          <w:tcPr>
            <w:tcW w:w="1440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0.22137989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8312A9" w:rsidP="003D1101">
            <w:pPr>
              <w:pStyle w:val="Rightalign"/>
              <w:jc w:val="center"/>
            </w:pPr>
            <w:r w:rsidRPr="00F275AF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8312A9" w:rsidP="003D1101">
            <w:pPr>
              <w:pStyle w:val="Rightalign"/>
              <w:jc w:val="center"/>
            </w:pPr>
            <w:r>
              <w:t>R Hip Pitch</w:t>
            </w:r>
          </w:p>
        </w:tc>
        <w:tc>
          <w:tcPr>
            <w:tcW w:w="1440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0.00011525</w:t>
            </w:r>
          </w:p>
        </w:tc>
        <w:tc>
          <w:tcPr>
            <w:tcW w:w="1441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0.00000000</w:t>
            </w:r>
          </w:p>
        </w:tc>
        <w:tc>
          <w:tcPr>
            <w:tcW w:w="1440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0.00000078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0.00254669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0.00000000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0.00250848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8312A9" w:rsidTr="003D1101">
        <w:trPr>
          <w:trHeight w:val="510"/>
          <w:jc w:val="center"/>
        </w:trPr>
        <w:tc>
          <w:tcPr>
            <w:tcW w:w="1611" w:type="dxa"/>
          </w:tcPr>
          <w:p w:rsidR="008312A9" w:rsidRDefault="008312A9" w:rsidP="008312A9">
            <w:pPr>
              <w:pStyle w:val="Rightalign"/>
              <w:jc w:val="center"/>
            </w:pPr>
            <w:r>
              <w:t>R Hip Pitch</w:t>
            </w:r>
          </w:p>
        </w:tc>
        <w:tc>
          <w:tcPr>
            <w:tcW w:w="2160" w:type="dxa"/>
          </w:tcPr>
          <w:p w:rsidR="008312A9" w:rsidRPr="00F275AF" w:rsidRDefault="008312A9" w:rsidP="008312A9">
            <w:pPr>
              <w:pStyle w:val="Rightalign"/>
              <w:jc w:val="center"/>
            </w:pPr>
            <w:r w:rsidRPr="008312A9">
              <w:t>frame_r_knee_pitch</w:t>
            </w:r>
          </w:p>
        </w:tc>
        <w:tc>
          <w:tcPr>
            <w:tcW w:w="2159" w:type="dxa"/>
          </w:tcPr>
          <w:p w:rsidR="008312A9" w:rsidRDefault="008312A9" w:rsidP="008312A9">
            <w:pPr>
              <w:jc w:val="center"/>
            </w:pPr>
            <w:r w:rsidRPr="008312A9">
              <w:t>0.31800000</w:t>
            </w:r>
          </w:p>
        </w:tc>
        <w:tc>
          <w:tcPr>
            <w:tcW w:w="1440" w:type="dxa"/>
          </w:tcPr>
          <w:p w:rsidR="008312A9" w:rsidRDefault="008312A9" w:rsidP="008312A9">
            <w:r w:rsidRPr="008622AD">
              <w:t>-0.07862011</w:t>
            </w:r>
          </w:p>
        </w:tc>
        <w:tc>
          <w:tcPr>
            <w:tcW w:w="1440" w:type="dxa"/>
          </w:tcPr>
          <w:p w:rsidR="008312A9" w:rsidRDefault="008312A9" w:rsidP="008312A9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8312A9" w:rsidRDefault="008312A9" w:rsidP="008312A9">
            <w:pPr>
              <w:pStyle w:val="Rightalign"/>
              <w:jc w:val="center"/>
            </w:pPr>
            <w:r w:rsidRPr="008312A9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8312A9" w:rsidP="003D1101">
            <w:pPr>
              <w:pStyle w:val="Rightalign"/>
              <w:jc w:val="center"/>
            </w:pPr>
            <w:r>
              <w:t>R Hip Pitch</w:t>
            </w:r>
          </w:p>
        </w:tc>
        <w:tc>
          <w:tcPr>
            <w:tcW w:w="1440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0.00011525</w:t>
            </w:r>
          </w:p>
        </w:tc>
        <w:tc>
          <w:tcPr>
            <w:tcW w:w="1441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0.00000000</w:t>
            </w:r>
          </w:p>
        </w:tc>
        <w:tc>
          <w:tcPr>
            <w:tcW w:w="1440" w:type="dxa"/>
          </w:tcPr>
          <w:p w:rsidR="003D1101" w:rsidRDefault="008312A9" w:rsidP="003D1101">
            <w:pPr>
              <w:pStyle w:val="Rightalign"/>
              <w:jc w:val="center"/>
            </w:pPr>
            <w:r w:rsidRPr="008312A9">
              <w:t>0.00000078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0.00254669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0.00000000</w:t>
            </w:r>
          </w:p>
        </w:tc>
        <w:tc>
          <w:tcPr>
            <w:tcW w:w="1440" w:type="dxa"/>
          </w:tcPr>
          <w:p w:rsidR="003D1101" w:rsidRPr="00F275AF" w:rsidRDefault="008312A9" w:rsidP="003D1101">
            <w:pPr>
              <w:pStyle w:val="Rightalign"/>
              <w:jc w:val="center"/>
            </w:pPr>
            <w:r w:rsidRPr="008312A9">
              <w:t>0.00250848</w:t>
            </w:r>
          </w:p>
        </w:tc>
      </w:tr>
    </w:tbl>
    <w:p w:rsidR="003D1101" w:rsidRDefault="003D1101" w:rsidP="003D1101">
      <w:pPr>
        <w:pStyle w:val="Heading2"/>
        <w:numPr>
          <w:ilvl w:val="0"/>
          <w:numId w:val="12"/>
        </w:numPr>
      </w:pPr>
      <w:r>
        <w:lastRenderedPageBreak/>
        <w:t>RIGHT LEG -&gt; knee pitch</w:t>
      </w:r>
    </w:p>
    <w:p w:rsidR="003D1101" w:rsidRDefault="005009F7" w:rsidP="003D1101">
      <w:pPr>
        <w:jc w:val="center"/>
        <w:rPr>
          <w:noProof/>
          <w:lang w:eastAsia="en-US" w:bidi="th-TH"/>
        </w:rPr>
      </w:pPr>
      <w:r>
        <w:rPr>
          <w:noProof/>
        </w:rPr>
        <w:pict>
          <v:shape id="_x0000_s1039" type="#_x0000_t75" style="position:absolute;left:0;text-align:left;margin-left:244.5pt;margin-top:12.05pt;width:2in;height:390.4pt;z-index:-251626496;mso-position-horizontal-relative:text;mso-position-vertical-relative:text;mso-width-relative:page;mso-height-relative:page">
            <v:imagedata r:id="rId24" o:title="r_knee_pitch_frame3" croptop="6179f" cropbottom="5402f" cropleft="28967f" cropright="25925f"/>
          </v:shape>
        </w:pict>
      </w:r>
      <w:r w:rsidR="003D1101">
        <w:tab/>
      </w:r>
    </w:p>
    <w:p w:rsidR="003D1101" w:rsidRDefault="005009F7" w:rsidP="003D1101">
      <w:pPr>
        <w:spacing w:before="0" w:after="200"/>
        <w:ind w:left="0" w:right="0"/>
        <w:rPr>
          <w:rFonts w:hint="cs"/>
          <w:noProof/>
          <w:cs/>
          <w:lang w:eastAsia="en-US" w:bidi="th-TH"/>
        </w:rPr>
      </w:pPr>
      <w:r>
        <w:rPr>
          <w:noProof/>
        </w:rPr>
        <w:pict>
          <v:shape id="_x0000_s1037" type="#_x0000_t75" style="position:absolute;margin-left:467.25pt;margin-top:69.7pt;width:125.25pt;height:352.55pt;z-index:-251630592;mso-position-horizontal-relative:text;mso-position-vertical-relative:text;mso-width-relative:page;mso-height-relative:page">
            <v:imagedata r:id="rId25" o:title="r_knee_pitch_dh" croptop="5971f" cropbottom="5544f" cropleft="29270f" cropright="26002f"/>
          </v:shape>
        </w:pict>
      </w:r>
      <w:r>
        <w:rPr>
          <w:noProof/>
        </w:rPr>
        <w:pict>
          <v:shape id="_x0000_s1038" type="#_x0000_t75" style="position:absolute;margin-left:59.25pt;margin-top:61.3pt;width:129pt;height:356.45pt;z-index:-251628544;mso-position-horizontal-relative:text;mso-position-vertical-relative:text;mso-width-relative:page;mso-height-relative:page">
            <v:imagedata r:id="rId26" o:title="r_knee_pitch_urdf" croptop="5753f" cropbottom="5971f" cropleft="29195f" cropright="25925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74338" w:rsidP="003D1101">
            <w:pPr>
              <w:pStyle w:val="Rightalign"/>
              <w:jc w:val="center"/>
            </w:pPr>
            <w:r>
              <w:t>R Knee Pitch</w:t>
            </w:r>
          </w:p>
        </w:tc>
        <w:tc>
          <w:tcPr>
            <w:tcW w:w="216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frame_r_knee_pitch</w:t>
            </w:r>
          </w:p>
        </w:tc>
        <w:tc>
          <w:tcPr>
            <w:tcW w:w="2159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0.15100000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0.16288218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5009F7" w:rsidP="003D1101">
            <w:pPr>
              <w:pStyle w:val="Rightalign"/>
              <w:jc w:val="center"/>
            </w:pPr>
            <w:r>
              <w:t>R Knee Pitch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0.00006340</w:t>
            </w:r>
          </w:p>
        </w:tc>
        <w:tc>
          <w:tcPr>
            <w:tcW w:w="1441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0.00139612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0.00136731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009F7" w:rsidP="003D1101">
            <w:pPr>
              <w:pStyle w:val="Rightalign"/>
              <w:jc w:val="center"/>
            </w:pPr>
            <w:r>
              <w:t>R Knee Pitch</w:t>
            </w:r>
          </w:p>
        </w:tc>
        <w:tc>
          <w:tcPr>
            <w:tcW w:w="216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frame_r_ankle_pitch</w:t>
            </w:r>
          </w:p>
        </w:tc>
        <w:tc>
          <w:tcPr>
            <w:tcW w:w="2159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0.15100000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-0.15211782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5009F7" w:rsidP="003D1101">
            <w:pPr>
              <w:pStyle w:val="Rightalign"/>
              <w:jc w:val="center"/>
            </w:pPr>
            <w:r>
              <w:t>R Knee Pitch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0.00006340</w:t>
            </w:r>
          </w:p>
        </w:tc>
        <w:tc>
          <w:tcPr>
            <w:tcW w:w="1441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0.00139612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0.00000000</w:t>
            </w:r>
          </w:p>
        </w:tc>
        <w:tc>
          <w:tcPr>
            <w:tcW w:w="1440" w:type="dxa"/>
          </w:tcPr>
          <w:p w:rsidR="003D1101" w:rsidRPr="00F275AF" w:rsidRDefault="005009F7" w:rsidP="003D1101">
            <w:pPr>
              <w:pStyle w:val="Rightalign"/>
              <w:jc w:val="center"/>
            </w:pPr>
            <w:r w:rsidRPr="005009F7">
              <w:t>0.00136731</w:t>
            </w:r>
          </w:p>
        </w:tc>
      </w:tr>
    </w:tbl>
    <w:p w:rsidR="003D1101" w:rsidRDefault="00574338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42" type="#_x0000_t75" style="position:absolute;left:0;text-align:left;margin-left:258pt;margin-top:6.4pt;width:234.75pt;height:254.6pt;z-index:-251620352;mso-position-horizontal-relative:text;mso-position-vertical-relative:text;mso-width-relative:page;mso-height-relative:page">
            <v:imagedata r:id="rId27" o:title="r_ankle_pitch_frame3" croptop="8245f" cropbottom="9032f" cropleft="20983f" cropright="20756f"/>
          </v:shape>
        </w:pict>
      </w:r>
      <w:r w:rsidR="003D1101">
        <w:t>RIGHT LEG -&gt; ankle pitch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574338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41" type="#_x0000_t75" style="position:absolute;margin-left:387.75pt;margin-top:175.1pt;width:235.5pt;height:253.5pt;z-index:-251622400;mso-position-horizontal-relative:text;mso-position-vertical-relative:text;mso-width-relative:page;mso-height-relative:page">
            <v:imagedata r:id="rId28" o:title="r_ankle_pitch_dh" croptop="8454f" cropbottom="9032f" cropleft="20907f" cropright="20756f"/>
          </v:shape>
        </w:pict>
      </w:r>
      <w:r>
        <w:rPr>
          <w:noProof/>
        </w:rPr>
        <w:pict>
          <v:shape id="_x0000_s1040" type="#_x0000_t75" style="position:absolute;margin-left:26.25pt;margin-top:175.1pt;width:224.25pt;height:254.25pt;z-index:-251624448;mso-position-horizontal-relative:text;mso-position-vertical-relative:text;mso-width-relative:page;mso-height-relative:page">
            <v:imagedata r:id="rId29" o:title="r_ankle_pitch_urdf" croptop="8245f" cropbottom="9098f" cropleft="21364f" cropright="21440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frame_r_ankle_pitch</w:t>
            </w:r>
          </w:p>
        </w:tc>
        <w:tc>
          <w:tcPr>
            <w:tcW w:w="2159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0.34300000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-0.01526210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0.02152545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0.00026847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-0.00000219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-0.00000081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0.00014760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0.00000000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0.00032449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frame_r_ankle_roll</w:t>
            </w:r>
          </w:p>
        </w:tc>
        <w:tc>
          <w:tcPr>
            <w:tcW w:w="2159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0.34300000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-0.01526210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-0.02152545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0.00026847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-0.00000081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0.00000219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0.00032449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0.00000000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0.00014760</w:t>
            </w:r>
          </w:p>
        </w:tc>
      </w:tr>
    </w:tbl>
    <w:p w:rsidR="003D1101" w:rsidRDefault="00F57D73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64" type="#_x0000_t75" style="position:absolute;left:0;text-align:left;margin-left:282pt;margin-top:10.5pt;width:260.95pt;height:213.75pt;z-index:-251577344;mso-position-horizontal-relative:text;mso-position-vertical-relative:text;mso-width-relative:page;mso-height-relative:page">
            <v:imagedata r:id="rId30" o:title="l_ankle_roll_frame3" croptop="10871f" cropbottom="8672f" cropleft="17486f" cropright="18019f"/>
          </v:shape>
        </w:pict>
      </w:r>
      <w:r w:rsidR="003D1101">
        <w:t>RIGHT LEG -&gt; ankle roll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F57D73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63" type="#_x0000_t75" style="position:absolute;margin-left:12.7pt;margin-top:168.3pt;width:297.05pt;height:243.3pt;z-index:-251579392;mso-position-horizontal-relative:text;mso-position-vertical-relative:text;mso-width-relative:page;mso-height-relative:page">
            <v:imagedata r:id="rId31" o:title="l_ankle_roll_urdf" croptop="10871f" cropbottom="8672f" cropleft="17486f" cropright="18019f"/>
          </v:shape>
        </w:pict>
      </w:r>
      <w:r>
        <w:rPr>
          <w:noProof/>
        </w:rPr>
        <w:pict>
          <v:shape id="_x0000_s1062" type="#_x0000_t75" style="position:absolute;margin-left:336pt;margin-top:168.3pt;width:302.25pt;height:247.55pt;z-index:-251581440;mso-position-horizontal-relative:text;mso-position-vertical-relative:text;mso-width-relative:page;mso-height-relative:page">
            <v:imagedata r:id="rId32" o:title="l_ankle_roll_dh" croptop="10946f" cropbottom="8596f" cropleft="17486f" cropright="18019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frame_r_ankle_roll</w:t>
            </w:r>
          </w:p>
        </w:tc>
        <w:tc>
          <w:tcPr>
            <w:tcW w:w="2159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0.10500000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0.03625882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-0.00019548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0.00034576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0.00034591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-0.00000013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0.00000857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0.00032705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0.00000120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0.00004813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frame_r_foot</w:t>
            </w:r>
          </w:p>
        </w:tc>
        <w:tc>
          <w:tcPr>
            <w:tcW w:w="2159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0.10500000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-0.01454118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-0.00034576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-0.00019548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574338" w:rsidP="003D1101">
            <w:pPr>
              <w:pStyle w:val="Rightalign"/>
              <w:jc w:val="center"/>
            </w:pPr>
            <w:r>
              <w:t xml:space="preserve">R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0.00034591</w:t>
            </w:r>
          </w:p>
        </w:tc>
        <w:tc>
          <w:tcPr>
            <w:tcW w:w="1441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-0.00000857</w:t>
            </w:r>
          </w:p>
        </w:tc>
        <w:tc>
          <w:tcPr>
            <w:tcW w:w="1440" w:type="dxa"/>
          </w:tcPr>
          <w:p w:rsidR="003D1101" w:rsidRDefault="00574338" w:rsidP="003D1101">
            <w:pPr>
              <w:pStyle w:val="Rightalign"/>
              <w:jc w:val="center"/>
            </w:pPr>
            <w:r w:rsidRPr="00574338">
              <w:t>-0.00000013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0.00004813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-0.00000120</w:t>
            </w:r>
          </w:p>
        </w:tc>
        <w:tc>
          <w:tcPr>
            <w:tcW w:w="1440" w:type="dxa"/>
          </w:tcPr>
          <w:p w:rsidR="003D1101" w:rsidRPr="00F275AF" w:rsidRDefault="00574338" w:rsidP="003D1101">
            <w:pPr>
              <w:pStyle w:val="Rightalign"/>
              <w:jc w:val="center"/>
            </w:pPr>
            <w:r w:rsidRPr="00574338">
              <w:t>0.00032705</w:t>
            </w:r>
          </w:p>
        </w:tc>
      </w:tr>
    </w:tbl>
    <w:p w:rsidR="003D1101" w:rsidRDefault="00F57D73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61" type="#_x0000_t75" style="position:absolute;left:0;text-align:left;margin-left:295.5pt;margin-top:6.75pt;width:249.15pt;height:216.95pt;z-index:-251583488;mso-position-horizontal-relative:text;mso-position-vertical-relative:text;mso-width-relative:page;mso-height-relative:page">
            <v:imagedata r:id="rId33" o:title="l_hip_yaw_frame3" croptop="5326f" cropbottom="5118f" cropleft="15738f" cropright="15966f"/>
          </v:shape>
        </w:pict>
      </w:r>
      <w:r w:rsidR="003D1101">
        <w:t>left LEG -&gt; Hip yaw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F57D73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59" type="#_x0000_t75" style="position:absolute;margin-left:365.65pt;margin-top:190.2pt;width:231.35pt;height:208.5pt;z-index:-251587584;mso-position-horizontal-relative:text;mso-position-vertical-relative:text;mso-width-relative:page;mso-height-relative:page">
            <v:imagedata r:id="rId34" o:title="l_hip_yaw_dh" croptop="5402f" cropbottom="5042f" cropleft="16498f" cropright="16346f"/>
          </v:shape>
        </w:pict>
      </w:r>
      <w:r>
        <w:rPr>
          <w:noProof/>
        </w:rPr>
        <w:pict>
          <v:shape id="_x0000_s1060" type="#_x0000_t75" style="position:absolute;margin-left:21pt;margin-top:162.55pt;width:255pt;height:227.15pt;z-index:-251585536;mso-position-horizontal-relative:text;mso-position-vertical-relative:text;mso-width-relative:page;mso-height-relative:page">
            <v:imagedata r:id="rId35" o:title="l_hip_yaw_urdf" croptop="5326f" cropbottom="5118f" cropleft="16498f" cropright="15966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194799" w:rsidP="00194799">
            <w:pPr>
              <w:pStyle w:val="Rightalign"/>
              <w:jc w:val="center"/>
            </w:pPr>
            <w:r>
              <w:t>L</w:t>
            </w:r>
            <w:r>
              <w:t xml:space="preserve"> </w:t>
            </w:r>
            <w:r>
              <w:rPr>
                <w:lang w:bidi="th-TH"/>
              </w:rPr>
              <w:t>Hip</w:t>
            </w:r>
            <w:r>
              <w:t xml:space="preserve"> Yaw</w:t>
            </w:r>
          </w:p>
        </w:tc>
        <w:tc>
          <w:tcPr>
            <w:tcW w:w="216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frame_l_hip_yaw</w:t>
            </w:r>
          </w:p>
        </w:tc>
        <w:tc>
          <w:tcPr>
            <w:tcW w:w="2159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0.09100000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0.02500000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-0.00735017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Yaw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0.00014158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0.00002022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0.00014316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Yaw</w:t>
            </w:r>
          </w:p>
        </w:tc>
        <w:tc>
          <w:tcPr>
            <w:tcW w:w="216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frame_l_hip_roll</w:t>
            </w:r>
          </w:p>
        </w:tc>
        <w:tc>
          <w:tcPr>
            <w:tcW w:w="2159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0.09100000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0.02864983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-0.02500000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Yaw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0.00014158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0.00014316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0.00002022</w:t>
            </w:r>
          </w:p>
        </w:tc>
      </w:tr>
    </w:tbl>
    <w:p w:rsidR="003D1101" w:rsidRDefault="00F57D73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58" type="#_x0000_t75" style="position:absolute;left:0;text-align:left;margin-left:249pt;margin-top:5.25pt;width:227.25pt;height:241.9pt;z-index:-251589632;mso-position-horizontal-relative:text;mso-position-vertical-relative:text;mso-width-relative:page;mso-height-relative:page">
            <v:imagedata r:id="rId18" o:title="l_hip_roll_frame3" croptop="10160f" cropbottom="9525f" cropleft="21212f" cropright="21288f"/>
          </v:shape>
        </w:pict>
      </w:r>
      <w:r w:rsidR="003D1101">
        <w:t>left LEG -&gt; Hip roll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F57D73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56" type="#_x0000_t75" style="position:absolute;margin-left:383.25pt;margin-top:160.1pt;width:227.25pt;height:241.9pt;z-index:-251593728;mso-position-horizontal-relative:text;mso-position-vertical-relative:text;mso-width-relative:page;mso-height-relative:page">
            <v:imagedata r:id="rId20" o:title="l_hip_roll_dh" croptop="10236f" cropbottom="9449f" cropleft="21212f" cropright="21288f"/>
          </v:shape>
        </w:pict>
      </w:r>
      <w:r>
        <w:rPr>
          <w:noProof/>
        </w:rPr>
        <w:pict>
          <v:shape id="_x0000_s1057" type="#_x0000_t75" style="position:absolute;margin-left:14.25pt;margin-top:127.85pt;width:227.25pt;height:241.9pt;z-index:-251591680;mso-position-horizontal-relative:text;mso-position-vertical-relative:text;mso-width-relative:page;mso-height-relative:page">
            <v:imagedata r:id="rId19" o:title="l_hip_roll_urdf" croptop="10160f" cropbottom="9525f" cropleft="21212f" cropright="21288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frame_l_hip_roll</w:t>
            </w:r>
          </w:p>
        </w:tc>
        <w:tc>
          <w:tcPr>
            <w:tcW w:w="2159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0.34300000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-0.01526210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-0.02652545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0.00032449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-0.00000081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0.00026847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0.00000219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0.00014760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frame_l_hip_pitch</w:t>
            </w:r>
          </w:p>
        </w:tc>
        <w:tc>
          <w:tcPr>
            <w:tcW w:w="2159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0.34300000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0.01526210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0.02152545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194799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0.00026847</w:t>
            </w:r>
          </w:p>
        </w:tc>
        <w:tc>
          <w:tcPr>
            <w:tcW w:w="1441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0.00000219</w:t>
            </w:r>
          </w:p>
        </w:tc>
        <w:tc>
          <w:tcPr>
            <w:tcW w:w="1440" w:type="dxa"/>
          </w:tcPr>
          <w:p w:rsidR="003D1101" w:rsidRDefault="00194799" w:rsidP="003D1101">
            <w:pPr>
              <w:pStyle w:val="Rightalign"/>
              <w:jc w:val="center"/>
            </w:pPr>
            <w:r w:rsidRPr="00194799">
              <w:t>0.00000081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0.00014760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0.00000000</w:t>
            </w:r>
          </w:p>
        </w:tc>
        <w:tc>
          <w:tcPr>
            <w:tcW w:w="1440" w:type="dxa"/>
          </w:tcPr>
          <w:p w:rsidR="003D1101" w:rsidRPr="00F275AF" w:rsidRDefault="00194799" w:rsidP="003D1101">
            <w:pPr>
              <w:pStyle w:val="Rightalign"/>
              <w:jc w:val="center"/>
            </w:pPr>
            <w:r w:rsidRPr="00194799">
              <w:t>0.00032449</w:t>
            </w:r>
          </w:p>
        </w:tc>
      </w:tr>
    </w:tbl>
    <w:p w:rsidR="003D1101" w:rsidRDefault="003D1101" w:rsidP="003D1101">
      <w:pPr>
        <w:pStyle w:val="Heading2"/>
        <w:numPr>
          <w:ilvl w:val="0"/>
          <w:numId w:val="12"/>
        </w:numPr>
      </w:pPr>
      <w:r>
        <w:lastRenderedPageBreak/>
        <w:t>left LEG -&gt; Hip pitch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F57D73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53" type="#_x0000_t75" style="position:absolute;margin-left:478.5pt;margin-top:68.65pt;width:120.75pt;height:354.7pt;z-index:-251599872;mso-position-horizontal-relative:text;mso-position-vertical-relative:text;mso-width-relative:page;mso-height-relative:page">
            <v:imagedata r:id="rId36" o:title="l_hip_pitch_dh" croptop="6037f" cropbottom="6047f" cropleft="29271f" cropright="26534f"/>
          </v:shape>
        </w:pict>
      </w:r>
      <w:r>
        <w:rPr>
          <w:noProof/>
        </w:rPr>
        <w:pict>
          <v:shape id="_x0000_s1054" type="#_x0000_t75" style="position:absolute;margin-left:42.75pt;margin-top:49.9pt;width:126.6pt;height:364.5pt;z-index:-251597824;mso-position-horizontal-relative:text;mso-position-vertical-relative:text;mso-width-relative:page;mso-height-relative:page">
            <v:imagedata r:id="rId37" o:title="l_hip_pitch_urdf" croptop="6241f" cropbottom="6899f" cropleft="29271f" cropright="26534f"/>
          </v:shape>
        </w:pict>
      </w:r>
      <w:r>
        <w:rPr>
          <w:noProof/>
        </w:rPr>
        <w:pict>
          <v:shape id="_x0000_s1055" type="#_x0000_t75" style="position:absolute;margin-left:258.75pt;margin-top:2.6pt;width:123.75pt;height:360.75pt;z-index:-251595776;mso-position-horizontal-relative:text;mso-position-vertical-relative:text;mso-width-relative:page;mso-height-relative:page">
            <v:imagedata r:id="rId38" o:title="l_hip_pitch_frame3" croptop="5919f" cropbottom="6566f" cropleft="29271f" cropright="26534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frame_l_hip_pitch</w:t>
            </w:r>
          </w:p>
        </w:tc>
        <w:tc>
          <w:tcPr>
            <w:tcW w:w="2159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0.31800000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0.22137989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0.00011525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0.00000078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0.00254669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0.00250848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frame_l_knee_pitch</w:t>
            </w:r>
          </w:p>
        </w:tc>
        <w:tc>
          <w:tcPr>
            <w:tcW w:w="2159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0.31800000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-0.07862011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Hip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0.00011525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0.00000078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0.00254669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0.00250848</w:t>
            </w:r>
          </w:p>
        </w:tc>
      </w:tr>
    </w:tbl>
    <w:p w:rsidR="003D1101" w:rsidRDefault="000E700F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52" type="#_x0000_t75" style="position:absolute;left:0;text-align:left;margin-left:267.75pt;margin-top:-35.7pt;width:135.75pt;height:474.1pt;z-index:-251601920;mso-position-horizontal-relative:text;mso-position-vertical-relative:text;mso-width-relative:page;mso-height-relative:page">
            <v:imagedata r:id="rId39" o:title="l_knee_pitch_frame3" cropleft="29194f" cropright="26306f"/>
          </v:shape>
        </w:pict>
      </w:r>
      <w:r w:rsidR="003D1101">
        <w:t>left LEG -&gt; Knee pitch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0E700F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50" type="#_x0000_t75" style="position:absolute;margin-left:470.25pt;margin-top:15.35pt;width:137.7pt;height:398.25pt;z-index:-251606016;mso-position-horizontal-relative:text;mso-position-vertical-relative:text;mso-width-relative:page;mso-height-relative:page">
            <v:imagedata r:id="rId40" o:title="l_knee_pitch_dh" croptop="6539f" cropbottom="5544f" cropleft="29194f" cropright="26458f"/>
          </v:shape>
        </w:pict>
      </w:r>
      <w:r>
        <w:rPr>
          <w:noProof/>
        </w:rPr>
        <w:pict>
          <v:shape id="_x0000_s1051" type="#_x0000_t75" style="position:absolute;margin-left:33.75pt;margin-top:20.95pt;width:135pt;height:384.8pt;z-index:-251603968;mso-position-horizontal-relative:text;mso-position-vertical-relative:text;mso-width-relative:page;mso-height-relative:page">
            <v:imagedata r:id="rId41" o:title="l_knee_pitch_urdf" croptop="6464f" cropbottom="6397f" cropleft="29270f" cropright="26382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Knee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frame_l_knee_pitch</w:t>
            </w:r>
          </w:p>
        </w:tc>
        <w:tc>
          <w:tcPr>
            <w:tcW w:w="2159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0.15100000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0.16288218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Knee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0.00006340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0.00139612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0.00136731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Knee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frame_l_ankle_pitch</w:t>
            </w:r>
          </w:p>
        </w:tc>
        <w:tc>
          <w:tcPr>
            <w:tcW w:w="2159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0.15100000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-0.15211782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BA67C7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Knee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BA67C7">
              <w:t>0.00006340</w:t>
            </w:r>
          </w:p>
        </w:tc>
        <w:tc>
          <w:tcPr>
            <w:tcW w:w="1441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0.00139612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0" w:type="dxa"/>
          </w:tcPr>
          <w:p w:rsidR="003D1101" w:rsidRPr="00F275AF" w:rsidRDefault="00BA67C7" w:rsidP="003D1101">
            <w:pPr>
              <w:pStyle w:val="Rightalign"/>
              <w:jc w:val="center"/>
            </w:pPr>
            <w:r w:rsidRPr="00BA67C7">
              <w:t>0.00136731</w:t>
            </w:r>
          </w:p>
        </w:tc>
      </w:tr>
    </w:tbl>
    <w:p w:rsidR="003D1101" w:rsidRDefault="000E700F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47" type="#_x0000_t75" style="position:absolute;left:0;text-align:left;margin-left:227.25pt;margin-top:9.75pt;width:224.25pt;height:247.85pt;z-index:-251610112;mso-position-horizontal-relative:text;mso-position-vertical-relative:text;mso-width-relative:page;mso-height-relative:page">
            <v:imagedata r:id="rId42" o:title="l_ankle_pitch_frame3" croptop="8880f" cropbottom="9676f" cropleft="21364f" cropright="21440f"/>
          </v:shape>
        </w:pict>
      </w:r>
      <w:r w:rsidR="003D1101">
        <w:t>left LEG -&gt; ankle pitch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0E700F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46" type="#_x0000_t75" style="position:absolute;margin-left:390.75pt;margin-top:173.6pt;width:224.25pt;height:247.85pt;z-index:-251612160;mso-position-horizontal-relative:text;mso-position-vertical-relative:text;mso-width-relative:page;mso-height-relative:page">
            <v:imagedata r:id="rId43" o:title="l_ankle_pitch_dh" croptop="8880f" cropbottom="9676f" cropleft="21364f" cropright="21440f"/>
          </v:shape>
        </w:pict>
      </w:r>
      <w:r>
        <w:rPr>
          <w:noProof/>
        </w:rPr>
        <w:pict>
          <v:shape id="_x0000_s1048" type="#_x0000_t75" style="position:absolute;margin-left:13.5pt;margin-top:184.85pt;width:224.25pt;height:247.85pt;z-index:-251608064;mso-position-horizontal-relative:text;mso-position-vertical-relative:text;mso-width-relative:page;mso-height-relative:page">
            <v:imagedata r:id="rId44" o:title="l_ankle_pitch_urdf" croptop="8814f" cropbottom="9743f" cropleft="21364f" cropright="21440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frame_l_ankle_pitch</w:t>
            </w:r>
          </w:p>
        </w:tc>
        <w:tc>
          <w:tcPr>
            <w:tcW w:w="2159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0.34300000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-0.01526210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0.02152545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0.00000000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0.00026847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-0.00000219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-0.00000081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0.00014760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0.00000000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0.00032449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216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frame_l_ankle_roll</w:t>
            </w:r>
          </w:p>
        </w:tc>
        <w:tc>
          <w:tcPr>
            <w:tcW w:w="2159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0.34300000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-0.01526210</w:t>
            </w:r>
          </w:p>
        </w:tc>
        <w:tc>
          <w:tcPr>
            <w:tcW w:w="1440" w:type="dxa"/>
          </w:tcPr>
          <w:p w:rsidR="003D1101" w:rsidRDefault="003D1101" w:rsidP="003D1101">
            <w:pPr>
              <w:pStyle w:val="Rightalign"/>
              <w:jc w:val="center"/>
            </w:pPr>
            <w:r w:rsidRPr="00F275AF">
              <w:t>0.00000000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-0.02152545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Pitch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0.00026847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-0.00000081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0.00000219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0.00032449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0.00000000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0.00014760</w:t>
            </w:r>
          </w:p>
        </w:tc>
      </w:tr>
    </w:tbl>
    <w:p w:rsidR="003D1101" w:rsidRDefault="00975A79" w:rsidP="003D1101">
      <w:pPr>
        <w:pStyle w:val="Heading2"/>
        <w:numPr>
          <w:ilvl w:val="0"/>
          <w:numId w:val="12"/>
        </w:numPr>
      </w:pPr>
      <w:r>
        <w:rPr>
          <w:noProof/>
        </w:rPr>
        <w:lastRenderedPageBreak/>
        <w:pict>
          <v:shape id="_x0000_s1045" type="#_x0000_t75" style="position:absolute;left:0;text-align:left;margin-left:270.75pt;margin-top:1.6pt;width:273.75pt;height:216.65pt;z-index:-251614208;mso-position-horizontal-relative:text;mso-position-vertical-relative:text;mso-width-relative:page;mso-height-relative:page">
            <v:imagedata r:id="rId30" o:title="l_ankle_roll_frame3" croptop="11155f" cropbottom="9383f" cropleft="17639f" cropright="17486f"/>
          </v:shape>
        </w:pict>
      </w:r>
      <w:r w:rsidR="003D1101">
        <w:t>left LEG -&gt; ankle roll</w:t>
      </w:r>
    </w:p>
    <w:p w:rsidR="003D1101" w:rsidRDefault="003D1101" w:rsidP="003D1101">
      <w:pPr>
        <w:jc w:val="center"/>
        <w:rPr>
          <w:noProof/>
          <w:lang w:eastAsia="en-US" w:bidi="th-TH"/>
        </w:rPr>
      </w:pPr>
      <w:r>
        <w:tab/>
      </w:r>
    </w:p>
    <w:p w:rsidR="003D1101" w:rsidRDefault="00975A79" w:rsidP="003D1101">
      <w:pPr>
        <w:spacing w:before="0" w:after="200"/>
        <w:ind w:left="0" w:right="0"/>
        <w:rPr>
          <w:noProof/>
          <w:lang w:eastAsia="en-US" w:bidi="th-TH"/>
        </w:rPr>
      </w:pPr>
      <w:r>
        <w:rPr>
          <w:noProof/>
        </w:rPr>
        <w:pict>
          <v:shape id="_x0000_s1044" type="#_x0000_t75" style="position:absolute;margin-left:2.25pt;margin-top:203.95pt;width:279pt;height:226.15pt;z-index:-251616256;mso-position-horizontal-relative:text;mso-position-vertical-relative:text;mso-width-relative:page;mso-height-relative:page">
            <v:imagedata r:id="rId31" o:title="l_ankle_roll_urdf" croptop="10871f" cropbottom="9032f" cropleft="17562f" cropright="17867f"/>
          </v:shape>
        </w:pict>
      </w:r>
      <w:r>
        <w:rPr>
          <w:noProof/>
        </w:rPr>
        <w:pict>
          <v:shape id="_x0000_s1043" type="#_x0000_t75" style="position:absolute;margin-left:359.35pt;margin-top:212.6pt;width:270.65pt;height:217.5pt;z-index:-251618304;mso-position-horizontal-relative:text;mso-position-vertical-relative:text;mso-width-relative:page;mso-height-relative:page">
            <v:imagedata r:id="rId32" o:title="l_ankle_roll_dh" croptop="11515f" cropbottom="9240f" cropleft="17714f" cropright="18019f"/>
          </v:shape>
        </w:pict>
      </w:r>
      <w:r w:rsidR="003D1101">
        <w:rPr>
          <w:noProof/>
          <w:lang w:eastAsia="en-US" w:bidi="th-TH"/>
        </w:rPr>
        <w:br w:type="page"/>
      </w:r>
    </w:p>
    <w:p w:rsidR="003D1101" w:rsidRPr="00AB0C40" w:rsidRDefault="003D1101" w:rsidP="003D1101">
      <w:pPr>
        <w:pStyle w:val="Heading1"/>
        <w:jc w:val="center"/>
      </w:pPr>
      <w:r>
        <w:lastRenderedPageBreak/>
        <w:t>URDF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frame_l_ankle_roll</w:t>
            </w:r>
          </w:p>
        </w:tc>
        <w:tc>
          <w:tcPr>
            <w:tcW w:w="2159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0.10500000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0.03608455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0.00020160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0.00002697</w:t>
            </w:r>
          </w:p>
        </w:tc>
      </w:tr>
    </w:tbl>
    <w:p w:rsidR="003D1101" w:rsidRPr="00C37386" w:rsidRDefault="003D1101" w:rsidP="003D1101">
      <w:pPr>
        <w:spacing w:before="0" w:after="200"/>
        <w:ind w:left="0" w:right="0"/>
        <w:jc w:val="center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0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0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09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0.00034223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0.00000014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0.00000840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0.00032348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-0.00000118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0.00004816</w:t>
            </w:r>
          </w:p>
        </w:tc>
      </w:tr>
    </w:tbl>
    <w:p w:rsidR="003D1101" w:rsidRDefault="003D1101" w:rsidP="003D1101">
      <w:pPr>
        <w:pStyle w:val="Heading1"/>
      </w:pPr>
    </w:p>
    <w:p w:rsidR="003D1101" w:rsidRDefault="003D1101" w:rsidP="003D1101"/>
    <w:p w:rsidR="003D1101" w:rsidRPr="00C37386" w:rsidRDefault="003D1101" w:rsidP="003D1101"/>
    <w:p w:rsidR="003D1101" w:rsidRPr="003D0359" w:rsidRDefault="003D1101" w:rsidP="003D1101">
      <w:pPr>
        <w:pStyle w:val="Heading1"/>
        <w:jc w:val="center"/>
      </w:pPr>
      <w:r>
        <w:t>DH convention</w:t>
      </w: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1"/>
        <w:gridCol w:w="2160"/>
        <w:gridCol w:w="2159"/>
        <w:gridCol w:w="1440"/>
        <w:gridCol w:w="1440"/>
        <w:gridCol w:w="1441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  <w:tblHeader/>
          <w:jc w:val="center"/>
        </w:trPr>
        <w:tc>
          <w:tcPr>
            <w:tcW w:w="1611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216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Frame</w:t>
            </w:r>
          </w:p>
        </w:tc>
        <w:tc>
          <w:tcPr>
            <w:tcW w:w="2159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Mass [kg]</w:t>
            </w:r>
          </w:p>
        </w:tc>
        <w:tc>
          <w:tcPr>
            <w:tcW w:w="4321" w:type="dxa"/>
            <w:gridSpan w:val="3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Center of mass [m]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tblHeader/>
          <w:jc w:val="center"/>
        </w:trPr>
        <w:tc>
          <w:tcPr>
            <w:tcW w:w="1611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6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2159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X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Y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1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216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frame_l_foot</w:t>
            </w:r>
          </w:p>
        </w:tc>
        <w:tc>
          <w:tcPr>
            <w:tcW w:w="2159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0.10500000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-0.01471545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-0.00002697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0.00020160</w:t>
            </w:r>
          </w:p>
        </w:tc>
      </w:tr>
    </w:tbl>
    <w:p w:rsidR="003D1101" w:rsidRPr="00C37386" w:rsidRDefault="003D1101" w:rsidP="003D1101">
      <w:pPr>
        <w:spacing w:before="0" w:after="200" w:line="240" w:lineRule="auto"/>
        <w:ind w:left="0" w:right="0"/>
        <w:rPr>
          <w:rFonts w:asciiTheme="majorHAnsi" w:eastAsiaTheme="majorEastAsia" w:hAnsiTheme="majorHAnsi" w:cstheme="majorBidi"/>
          <w:b/>
          <w:bCs/>
          <w:caps/>
          <w:color w:val="FF6C00" w:themeColor="accent2"/>
          <w:spacing w:val="20"/>
          <w:kern w:val="22"/>
          <w:sz w:val="16"/>
          <w:szCs w:val="16"/>
          <w14:ligatures w14:val="standard"/>
        </w:rPr>
      </w:pPr>
    </w:p>
    <w:tbl>
      <w:tblPr>
        <w:tblStyle w:val="GridTable1Light-Accent2"/>
        <w:tblW w:w="3964" w:type="pct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Cost table"/>
      </w:tblPr>
      <w:tblGrid>
        <w:gridCol w:w="1610"/>
        <w:gridCol w:w="1440"/>
        <w:gridCol w:w="1441"/>
        <w:gridCol w:w="1440"/>
        <w:gridCol w:w="1440"/>
        <w:gridCol w:w="1440"/>
        <w:gridCol w:w="1440"/>
      </w:tblGrid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5"/>
          <w:tblHeader/>
          <w:jc w:val="center"/>
        </w:trPr>
        <w:tc>
          <w:tcPr>
            <w:tcW w:w="1610" w:type="dxa"/>
            <w:vMerge w:val="restart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Link</w:t>
            </w:r>
          </w:p>
        </w:tc>
        <w:tc>
          <w:tcPr>
            <w:tcW w:w="8641" w:type="dxa"/>
            <w:gridSpan w:val="6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bottom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Moments of Inertia [kg*m^2] (Taken at the center of mass)</w:t>
            </w:r>
          </w:p>
        </w:tc>
      </w:tr>
      <w:tr w:rsidR="003D1101" w:rsidTr="003D1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  <w:tblHeader/>
          <w:jc w:val="center"/>
        </w:trPr>
        <w:tc>
          <w:tcPr>
            <w:tcW w:w="1610" w:type="dxa"/>
            <w:vMerge/>
            <w:tcBorders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Ixx</w:t>
            </w:r>
          </w:p>
        </w:tc>
        <w:tc>
          <w:tcPr>
            <w:tcW w:w="1441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Ixz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Iyy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Iyz</w:t>
            </w:r>
          </w:p>
        </w:tc>
        <w:tc>
          <w:tcPr>
            <w:tcW w:w="1440" w:type="dxa"/>
            <w:tcBorders>
              <w:top w:val="single" w:sz="12" w:space="0" w:color="FFA666" w:themeColor="accent2" w:themeTint="99"/>
              <w:left w:val="single" w:sz="12" w:space="0" w:color="FFA666" w:themeColor="accent2" w:themeTint="99"/>
              <w:right w:val="single" w:sz="12" w:space="0" w:color="FFA666" w:themeColor="accent2" w:themeTint="99"/>
            </w:tcBorders>
          </w:tcPr>
          <w:p w:rsidR="003D1101" w:rsidRPr="00A94B38" w:rsidRDefault="003D1101" w:rsidP="003D1101">
            <w:pPr>
              <w:pStyle w:val="Rightalign"/>
              <w:jc w:val="center"/>
            </w:pPr>
            <w:r w:rsidRPr="00A94B38">
              <w:t>Izz</w:t>
            </w:r>
          </w:p>
        </w:tc>
      </w:tr>
      <w:tr w:rsidR="003D1101" w:rsidTr="003D1101">
        <w:trPr>
          <w:trHeight w:val="510"/>
          <w:jc w:val="center"/>
        </w:trPr>
        <w:tc>
          <w:tcPr>
            <w:tcW w:w="1610" w:type="dxa"/>
          </w:tcPr>
          <w:p w:rsidR="003D1101" w:rsidRDefault="0003798F" w:rsidP="003D1101">
            <w:pPr>
              <w:pStyle w:val="Rightalign"/>
              <w:jc w:val="center"/>
            </w:pPr>
            <w:r>
              <w:t xml:space="preserve">L </w:t>
            </w:r>
            <w:r>
              <w:rPr>
                <w:lang w:bidi="th-TH"/>
              </w:rPr>
              <w:t>Ankle</w:t>
            </w:r>
            <w:r>
              <w:t xml:space="preserve"> Roll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0.00034223</w:t>
            </w:r>
          </w:p>
        </w:tc>
        <w:tc>
          <w:tcPr>
            <w:tcW w:w="1441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-0.00000840</w:t>
            </w:r>
          </w:p>
        </w:tc>
        <w:tc>
          <w:tcPr>
            <w:tcW w:w="1440" w:type="dxa"/>
          </w:tcPr>
          <w:p w:rsidR="003D1101" w:rsidRDefault="0003798F" w:rsidP="003D1101">
            <w:pPr>
              <w:pStyle w:val="Rightalign"/>
              <w:jc w:val="center"/>
            </w:pPr>
            <w:r w:rsidRPr="0003798F">
              <w:t>0.00000014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0.00004816</w:t>
            </w:r>
          </w:p>
        </w:tc>
        <w:tc>
          <w:tcPr>
            <w:tcW w:w="1440" w:type="dxa"/>
          </w:tcPr>
          <w:p w:rsidR="003D1101" w:rsidRPr="00F275AF" w:rsidRDefault="0003798F" w:rsidP="003D1101">
            <w:pPr>
              <w:pStyle w:val="Rightalign"/>
              <w:jc w:val="center"/>
            </w:pPr>
            <w:r w:rsidRPr="0003798F">
              <w:t>0.00000118</w:t>
            </w:r>
          </w:p>
        </w:tc>
        <w:tc>
          <w:tcPr>
            <w:tcW w:w="1440" w:type="dxa"/>
          </w:tcPr>
          <w:p w:rsidR="003D1101" w:rsidRPr="00F275AF" w:rsidRDefault="0003798F" w:rsidP="00726D3E">
            <w:pPr>
              <w:pStyle w:val="Rightalign"/>
              <w:jc w:val="center"/>
            </w:pPr>
            <w:r w:rsidRPr="0003798F">
              <w:t>0.00032348</w:t>
            </w:r>
          </w:p>
        </w:tc>
      </w:tr>
    </w:tbl>
    <w:p w:rsidR="001C177A" w:rsidRDefault="001C177A" w:rsidP="001C177A">
      <w:pPr>
        <w:pStyle w:val="Heading2"/>
        <w:ind w:left="0"/>
        <w:jc w:val="center"/>
      </w:pPr>
    </w:p>
    <w:p w:rsidR="003A4F8A" w:rsidRDefault="001C177A" w:rsidP="001C177A">
      <w:pPr>
        <w:pStyle w:val="Heading2"/>
        <w:ind w:left="0"/>
        <w:jc w:val="center"/>
      </w:pPr>
      <w:r>
        <w:rPr>
          <w:noProof/>
          <w:lang w:eastAsia="en-US" w:bidi="th-TH"/>
          <w14:ligatures w14:val="none"/>
        </w:rPr>
        <w:drawing>
          <wp:inline distT="0" distB="0" distL="0" distR="0">
            <wp:extent cx="4251277" cy="42512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272299_116374512393949_7209422143019257569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754" cy="42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F8A" w:rsidSect="00A00804">
      <w:type w:val="continuous"/>
      <w:pgSz w:w="15840" w:h="12240" w:orient="landscape"/>
      <w:pgMar w:top="1440" w:right="1440" w:bottom="1440" w:left="1440" w:header="720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1999" w:rsidRDefault="00F61999">
      <w:pPr>
        <w:spacing w:line="240" w:lineRule="auto"/>
      </w:pPr>
      <w:r>
        <w:separator/>
      </w:r>
    </w:p>
    <w:p w:rsidR="00F61999" w:rsidRDefault="00F61999"/>
    <w:p w:rsidR="00F61999" w:rsidRDefault="00F61999"/>
  </w:endnote>
  <w:endnote w:type="continuationSeparator" w:id="0">
    <w:p w:rsidR="00F61999" w:rsidRDefault="00F61999">
      <w:pPr>
        <w:spacing w:line="240" w:lineRule="auto"/>
      </w:pPr>
      <w:r>
        <w:continuationSeparator/>
      </w:r>
    </w:p>
    <w:p w:rsidR="00F61999" w:rsidRDefault="00F61999"/>
    <w:p w:rsidR="00F61999" w:rsidRDefault="00F619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 with date, document title, and page number"/>
    </w:tblPr>
    <w:tblGrid>
      <w:gridCol w:w="1944"/>
      <w:gridCol w:w="9072"/>
      <w:gridCol w:w="1944"/>
    </w:tblGrid>
    <w:tr w:rsidR="003D1101">
      <w:tc>
        <w:tcPr>
          <w:tcW w:w="750" w:type="pct"/>
        </w:tcPr>
        <w:p w:rsidR="003D1101" w:rsidRDefault="003D1101">
          <w:pPr>
            <w:pStyle w:val="Footer"/>
          </w:pPr>
        </w:p>
      </w:tc>
      <w:tc>
        <w:tcPr>
          <w:tcW w:w="3500" w:type="pct"/>
        </w:tcPr>
        <w:p w:rsidR="003D1101" w:rsidRDefault="003D1101">
          <w:pPr>
            <w:pStyle w:val="Footer"/>
            <w:jc w:val="center"/>
          </w:pPr>
          <w:r>
            <w:t>UTHAI – Humanoid [FIBO KMUTT]</w:t>
          </w:r>
        </w:p>
      </w:tc>
      <w:tc>
        <w:tcPr>
          <w:tcW w:w="750" w:type="pct"/>
        </w:tcPr>
        <w:p w:rsidR="003D1101" w:rsidRDefault="003D1101">
          <w:pPr>
            <w:pStyle w:val="Footer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7D6BE7"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</w:tc>
    </w:tr>
  </w:tbl>
  <w:p w:rsidR="003D1101" w:rsidRDefault="003D1101">
    <w:pPr>
      <w:pStyle w:val="Footer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1999" w:rsidRDefault="00F61999">
      <w:pPr>
        <w:spacing w:line="240" w:lineRule="auto"/>
      </w:pPr>
      <w:r>
        <w:separator/>
      </w:r>
    </w:p>
    <w:p w:rsidR="00F61999" w:rsidRDefault="00F61999"/>
    <w:p w:rsidR="00F61999" w:rsidRDefault="00F61999"/>
  </w:footnote>
  <w:footnote w:type="continuationSeparator" w:id="0">
    <w:p w:rsidR="00F61999" w:rsidRDefault="00F61999">
      <w:pPr>
        <w:spacing w:line="240" w:lineRule="auto"/>
      </w:pPr>
      <w:r>
        <w:continuationSeparator/>
      </w:r>
    </w:p>
    <w:p w:rsidR="00F61999" w:rsidRDefault="00F61999"/>
    <w:p w:rsidR="00F61999" w:rsidRDefault="00F6199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0"/>
    <w:multiLevelType w:val="singleLevel"/>
    <w:tmpl w:val="A51E02A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FB6604F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1DEEB0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E920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91C607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</w:abstractNum>
  <w:abstractNum w:abstractNumId="5" w15:restartNumberingAfterBreak="0">
    <w:nsid w:val="FFFFFF89"/>
    <w:multiLevelType w:val="singleLevel"/>
    <w:tmpl w:val="A100F6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3D52B2A"/>
    <w:multiLevelType w:val="hybridMultilevel"/>
    <w:tmpl w:val="67628366"/>
    <w:lvl w:ilvl="0" w:tplc="96F4A50C">
      <w:numFmt w:val="bullet"/>
      <w:lvlText w:val="•"/>
      <w:lvlJc w:val="left"/>
      <w:pPr>
        <w:ind w:left="714" w:hanging="57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7" w15:restartNumberingAfterBreak="0">
    <w:nsid w:val="4D685814"/>
    <w:multiLevelType w:val="hybridMultilevel"/>
    <w:tmpl w:val="611CC752"/>
    <w:lvl w:ilvl="0" w:tplc="04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8" w15:restartNumberingAfterBreak="0">
    <w:nsid w:val="5D0024E2"/>
    <w:multiLevelType w:val="hybridMultilevel"/>
    <w:tmpl w:val="66A2C21C"/>
    <w:lvl w:ilvl="0" w:tplc="577A457C">
      <w:start w:val="1"/>
      <w:numFmt w:val="bullet"/>
      <w:pStyle w:val="List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6A992C85"/>
    <w:multiLevelType w:val="hybridMultilevel"/>
    <w:tmpl w:val="7AA69FD8"/>
    <w:lvl w:ilvl="0" w:tplc="2248AD3C"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0" w15:restartNumberingAfterBreak="0">
    <w:nsid w:val="6B045607"/>
    <w:multiLevelType w:val="hybridMultilevel"/>
    <w:tmpl w:val="BF5E179C"/>
    <w:lvl w:ilvl="0" w:tplc="365CB8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4"/>
  </w:num>
  <w:num w:numId="5">
    <w:abstractNumId w:val="4"/>
  </w:num>
  <w:num w:numId="6">
    <w:abstractNumId w:val="5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BD9"/>
    <w:rsid w:val="0003798F"/>
    <w:rsid w:val="000E700F"/>
    <w:rsid w:val="00194799"/>
    <w:rsid w:val="001C177A"/>
    <w:rsid w:val="002D0131"/>
    <w:rsid w:val="0035241D"/>
    <w:rsid w:val="003A4F8A"/>
    <w:rsid w:val="003A6F1E"/>
    <w:rsid w:val="003D0359"/>
    <w:rsid w:val="003D1101"/>
    <w:rsid w:val="005009F7"/>
    <w:rsid w:val="00574338"/>
    <w:rsid w:val="00704BD9"/>
    <w:rsid w:val="00726D3E"/>
    <w:rsid w:val="00753CD9"/>
    <w:rsid w:val="007665D5"/>
    <w:rsid w:val="00795647"/>
    <w:rsid w:val="007D6BE7"/>
    <w:rsid w:val="007E2D17"/>
    <w:rsid w:val="008312A9"/>
    <w:rsid w:val="008A4FD7"/>
    <w:rsid w:val="00975A79"/>
    <w:rsid w:val="00A00804"/>
    <w:rsid w:val="00A94B38"/>
    <w:rsid w:val="00AB0C40"/>
    <w:rsid w:val="00AE1879"/>
    <w:rsid w:val="00B76D3E"/>
    <w:rsid w:val="00B908B8"/>
    <w:rsid w:val="00BA67C7"/>
    <w:rsid w:val="00BB1624"/>
    <w:rsid w:val="00BD5D81"/>
    <w:rsid w:val="00C01FE7"/>
    <w:rsid w:val="00C37386"/>
    <w:rsid w:val="00D863F9"/>
    <w:rsid w:val="00E455EE"/>
    <w:rsid w:val="00F275AF"/>
    <w:rsid w:val="00F57D73"/>
    <w:rsid w:val="00F6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B56C576"/>
  <w15:chartTrackingRefBased/>
  <w15:docId w15:val="{23F8B290-1DA6-4AB5-86DF-E203CBA0C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2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 w:after="0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3D0359"/>
    <w:pPr>
      <w:keepNext/>
      <w:keepLines/>
      <w:spacing w:after="40" w:line="240" w:lineRule="auto"/>
      <w:outlineLvl w:val="0"/>
    </w:pPr>
    <w:rPr>
      <w:rFonts w:asciiTheme="majorHAnsi" w:eastAsiaTheme="majorEastAsia" w:hAnsiTheme="majorHAnsi" w:cstheme="majorBidi"/>
      <w:caps/>
      <w:color w:val="00B0F0" w:themeColor="accent1"/>
      <w:kern w:val="22"/>
      <w:sz w:val="36"/>
      <w:szCs w:val="36"/>
      <w14:ligatures w14:val="standard"/>
    </w:rPr>
  </w:style>
  <w:style w:type="paragraph" w:styleId="Heading2">
    <w:name w:val="heading 2"/>
    <w:basedOn w:val="Normal"/>
    <w:next w:val="Normal"/>
    <w:link w:val="Heading2Char"/>
    <w:uiPriority w:val="1"/>
    <w:qFormat/>
    <w:rsid w:val="003D0359"/>
    <w:pPr>
      <w:keepNext/>
      <w:keepLines/>
      <w:pBdr>
        <w:top w:val="single" w:sz="4" w:space="0" w:color="FF6C00" w:themeColor="accent2"/>
      </w:pBdr>
      <w:spacing w:before="36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color w:val="FF6C00" w:themeColor="accent2"/>
      <w:spacing w:val="20"/>
      <w:kern w:val="22"/>
      <w:sz w:val="36"/>
      <w:szCs w:val="36"/>
      <w14:ligatures w14:val="standard"/>
    </w:rPr>
  </w:style>
  <w:style w:type="paragraph" w:styleId="Heading3">
    <w:name w:val="heading 3"/>
    <w:basedOn w:val="Normal"/>
    <w:next w:val="Normal"/>
    <w:link w:val="Heading3Char"/>
    <w:uiPriority w:val="1"/>
    <w:qFormat/>
    <w:rsid w:val="003D0359"/>
    <w:pPr>
      <w:keepNext/>
      <w:keepLines/>
      <w:spacing w:before="240" w:after="120" w:line="240" w:lineRule="auto"/>
      <w:outlineLvl w:val="2"/>
    </w:pPr>
    <w:rPr>
      <w:rFonts w:asciiTheme="majorHAnsi" w:eastAsiaTheme="majorEastAsia" w:hAnsiTheme="majorHAnsi" w:cstheme="majorBidi"/>
      <w:b/>
      <w:bCs/>
      <w:caps/>
      <w:color w:val="6DA92D" w:themeColor="accent3" w:themeShade="BF"/>
      <w:kern w:val="22"/>
      <w:sz w:val="28"/>
      <w:szCs w:val="28"/>
      <w14:ligatures w14:val="standard"/>
    </w:rPr>
  </w:style>
  <w:style w:type="paragraph" w:styleId="Heading4">
    <w:name w:val="heading 4"/>
    <w:basedOn w:val="Normal"/>
    <w:next w:val="Normal"/>
    <w:link w:val="Heading4Char"/>
    <w:uiPriority w:val="1"/>
    <w:qFormat/>
    <w:pPr>
      <w:spacing w:line="240" w:lineRule="auto"/>
      <w:outlineLvl w:val="3"/>
    </w:pPr>
    <w:rPr>
      <w:rFonts w:asciiTheme="majorHAnsi" w:eastAsiaTheme="majorEastAsia" w:hAnsiTheme="majorHAnsi" w:cstheme="majorBidi"/>
      <w:kern w:val="22"/>
      <w14:ligatures w14:val="standar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3D0359"/>
    <w:rPr>
      <w:rFonts w:asciiTheme="majorHAnsi" w:eastAsiaTheme="majorEastAsia" w:hAnsiTheme="majorHAnsi" w:cstheme="majorBidi"/>
      <w:caps/>
      <w:color w:val="00B0F0" w:themeColor="accent1"/>
      <w:kern w:val="22"/>
      <w:sz w:val="36"/>
      <w:szCs w:val="36"/>
      <w14:ligatures w14:val="standard"/>
    </w:rPr>
  </w:style>
  <w:style w:type="character" w:customStyle="1" w:styleId="Heading2Char">
    <w:name w:val="Heading 2 Char"/>
    <w:basedOn w:val="DefaultParagraphFont"/>
    <w:link w:val="Heading2"/>
    <w:uiPriority w:val="1"/>
    <w:rsid w:val="003D0359"/>
    <w:rPr>
      <w:rFonts w:asciiTheme="majorHAnsi" w:eastAsiaTheme="majorEastAsia" w:hAnsiTheme="majorHAnsi" w:cstheme="majorBidi"/>
      <w:b/>
      <w:bCs/>
      <w:caps/>
      <w:color w:val="FF6C00" w:themeColor="accent2"/>
      <w:spacing w:val="20"/>
      <w:kern w:val="22"/>
      <w:sz w:val="36"/>
      <w:szCs w:val="36"/>
      <w14:ligatures w14:val="standard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3E2FF" w:themeColor="accent1" w:themeTint="66"/>
        <w:left w:val="single" w:sz="4" w:space="0" w:color="93E2FF" w:themeColor="accent1" w:themeTint="66"/>
        <w:bottom w:val="single" w:sz="4" w:space="0" w:color="93E2FF" w:themeColor="accent1" w:themeTint="66"/>
        <w:right w:val="single" w:sz="4" w:space="0" w:color="93E2FF" w:themeColor="accent1" w:themeTint="66"/>
        <w:insideH w:val="single" w:sz="4" w:space="0" w:color="93E2FF" w:themeColor="accent1" w:themeTint="66"/>
        <w:insideV w:val="single" w:sz="4" w:space="0" w:color="93E2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DD3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DD3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2"/>
    <w:rPr>
      <w:i/>
      <w:iCs/>
      <w:color w:val="808080"/>
    </w:rPr>
  </w:style>
  <w:style w:type="character" w:customStyle="1" w:styleId="Heading3Char">
    <w:name w:val="Heading 3 Char"/>
    <w:basedOn w:val="DefaultParagraphFont"/>
    <w:link w:val="Heading3"/>
    <w:uiPriority w:val="1"/>
    <w:rsid w:val="003D0359"/>
    <w:rPr>
      <w:rFonts w:asciiTheme="majorHAnsi" w:eastAsiaTheme="majorEastAsia" w:hAnsiTheme="majorHAnsi" w:cstheme="majorBidi"/>
      <w:b/>
      <w:bCs/>
      <w:caps/>
      <w:color w:val="6DA92D" w:themeColor="accent3" w:themeShade="BF"/>
      <w:kern w:val="22"/>
      <w:sz w:val="28"/>
      <w:szCs w:val="28"/>
      <w14:ligatures w14:val="standard"/>
    </w:rPr>
  </w:style>
  <w:style w:type="paragraph" w:customStyle="1" w:styleId="Logo">
    <w:name w:val="Logo"/>
    <w:basedOn w:val="Normal"/>
    <w:next w:val="Normal"/>
    <w:uiPriority w:val="1"/>
    <w:qFormat/>
    <w:pPr>
      <w:spacing w:after="1440" w:line="240" w:lineRule="auto"/>
      <w:jc w:val="right"/>
    </w:pPr>
    <w:rPr>
      <w:color w:val="59473F" w:themeColor="text2" w:themeShade="BF"/>
      <w:kern w:val="22"/>
      <w:sz w:val="52"/>
      <w:szCs w:val="52"/>
      <w14:ligatures w14:val="standard"/>
    </w:rPr>
  </w:style>
  <w:style w:type="paragraph" w:styleId="Title">
    <w:name w:val="Title"/>
    <w:basedOn w:val="Normal"/>
    <w:next w:val="Normal"/>
    <w:link w:val="TitleChar"/>
    <w:uiPriority w:val="1"/>
    <w:qFormat/>
    <w:rsid w:val="00E455EE"/>
    <w:pPr>
      <w:spacing w:line="240" w:lineRule="auto"/>
      <w:jc w:val="right"/>
    </w:pPr>
    <w:rPr>
      <w:rFonts w:asciiTheme="majorHAnsi" w:eastAsiaTheme="majorEastAsia" w:hAnsiTheme="majorHAnsi" w:cstheme="majorBidi"/>
      <w:caps/>
      <w:color w:val="FF6C00" w:themeColor="accent2"/>
      <w:kern w:val="22"/>
      <w:sz w:val="72"/>
      <w:szCs w:val="52"/>
      <w14:ligatures w14:val="standard"/>
    </w:rPr>
  </w:style>
  <w:style w:type="character" w:customStyle="1" w:styleId="TitleChar">
    <w:name w:val="Title Char"/>
    <w:basedOn w:val="DefaultParagraphFont"/>
    <w:link w:val="Title"/>
    <w:uiPriority w:val="1"/>
    <w:rsid w:val="00E455EE"/>
    <w:rPr>
      <w:rFonts w:asciiTheme="majorHAnsi" w:eastAsiaTheme="majorEastAsia" w:hAnsiTheme="majorHAnsi" w:cstheme="majorBidi"/>
      <w:caps/>
      <w:color w:val="FF6C00" w:themeColor="accent2"/>
      <w:kern w:val="22"/>
      <w:sz w:val="72"/>
      <w:szCs w:val="52"/>
      <w14:ligatures w14:val="standard"/>
    </w:rPr>
  </w:style>
  <w:style w:type="paragraph" w:styleId="Subtitle">
    <w:name w:val="Subtitle"/>
    <w:basedOn w:val="Normal"/>
    <w:next w:val="Normal"/>
    <w:link w:val="SubtitleChar"/>
    <w:uiPriority w:val="1"/>
    <w:qFormat/>
    <w:pPr>
      <w:spacing w:line="240" w:lineRule="auto"/>
      <w:jc w:val="right"/>
    </w:pPr>
    <w:rPr>
      <w:rFonts w:asciiTheme="majorHAnsi" w:eastAsiaTheme="majorEastAsia" w:hAnsiTheme="majorHAnsi" w:cstheme="majorBidi"/>
      <w:caps/>
      <w:kern w:val="22"/>
      <w:sz w:val="28"/>
      <w:szCs w:val="28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kern w:val="22"/>
      <w:sz w:val="28"/>
      <w:szCs w:val="28"/>
      <w14:ligatures w14:val="standard"/>
    </w:r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FC499" w:themeColor="accent2" w:themeTint="66"/>
        <w:left w:val="single" w:sz="4" w:space="0" w:color="FFC499" w:themeColor="accent2" w:themeTint="66"/>
        <w:bottom w:val="single" w:sz="4" w:space="0" w:color="FFC499" w:themeColor="accent2" w:themeTint="66"/>
        <w:right w:val="single" w:sz="4" w:space="0" w:color="FFC499" w:themeColor="accent2" w:themeTint="66"/>
        <w:insideH w:val="single" w:sz="4" w:space="0" w:color="FFC499" w:themeColor="accent2" w:themeTint="66"/>
        <w:insideV w:val="single" w:sz="4" w:space="0" w:color="FFC4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A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A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er">
    <w:name w:val="footer"/>
    <w:basedOn w:val="Normal"/>
    <w:link w:val="FooterChar"/>
    <w:uiPriority w:val="2"/>
    <w:pPr>
      <w:spacing w:before="0" w:line="240" w:lineRule="auto"/>
    </w:pPr>
    <w:rPr>
      <w:kern w:val="22"/>
      <w14:ligatures w14:val="standard"/>
    </w:rPr>
  </w:style>
  <w:style w:type="character" w:customStyle="1" w:styleId="FooterChar">
    <w:name w:val="Footer Char"/>
    <w:basedOn w:val="DefaultParagraphFont"/>
    <w:link w:val="Footer"/>
    <w:uiPriority w:val="2"/>
    <w:rPr>
      <w:kern w:val="22"/>
      <w14:ligatures w14:val="standard"/>
    </w:rPr>
  </w:style>
  <w:style w:type="paragraph" w:customStyle="1" w:styleId="Contactinfo">
    <w:name w:val="Contact info"/>
    <w:basedOn w:val="Normal"/>
    <w:uiPriority w:val="1"/>
    <w:qFormat/>
    <w:pPr>
      <w:spacing w:line="240" w:lineRule="auto"/>
      <w:jc w:val="right"/>
    </w:pPr>
    <w:rPr>
      <w:caps/>
      <w:kern w:val="22"/>
      <w14:ligatures w14:val="standard"/>
    </w:rPr>
  </w:style>
  <w:style w:type="paragraph" w:customStyle="1" w:styleId="Rightalign">
    <w:name w:val="Right align"/>
    <w:basedOn w:val="Normal"/>
    <w:uiPriority w:val="1"/>
    <w:qFormat/>
    <w:pPr>
      <w:spacing w:line="240" w:lineRule="auto"/>
      <w:jc w:val="right"/>
    </w:pPr>
    <w:rPr>
      <w:kern w:val="22"/>
      <w14:ligatures w14:val="standard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kern w:val="22"/>
      <w14:ligatures w14:val="standard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kern w:val="22"/>
      <w14:ligatures w14:val="standard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Bullet">
    <w:name w:val="List Bullet"/>
    <w:basedOn w:val="Normal"/>
    <w:uiPriority w:val="1"/>
    <w:unhideWhenUsed/>
    <w:pPr>
      <w:numPr>
        <w:numId w:val="11"/>
      </w:numPr>
      <w:ind w:left="432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8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1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ews%20Wuttipat\AppData\Roaming\Microsoft\Templates\Marketing%20campaign%20evaluation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6.jpeg"/></Relationships>
</file>

<file path=word/theme/theme1.xml><?xml version="1.0" encoding="utf-8"?>
<a:theme xmlns:a="http://schemas.openxmlformats.org/drawingml/2006/main" name="Marketing campaign evaluation">
  <a:themeElements>
    <a:clrScheme name="UTHAI-Report Template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00B0F0"/>
      </a:accent1>
      <a:accent2>
        <a:srgbClr val="FF6C00"/>
      </a:accent2>
      <a:accent3>
        <a:srgbClr val="92D050"/>
      </a:accent3>
      <a:accent4>
        <a:srgbClr val="D8B25C"/>
      </a:accent4>
      <a:accent5>
        <a:srgbClr val="7BA79D"/>
      </a:accent5>
      <a:accent6>
        <a:srgbClr val="7F7F7F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00E1C99-F429-473D-8B4E-AAFCBF20844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03E0F76-DB1E-4E29-A547-5B7772D6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Marketing campaign evaluation.dotx</Template>
  <TotalTime>815</TotalTime>
  <Pages>30</Pages>
  <Words>1366</Words>
  <Characters>7789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Liews Wuttipat</dc:creator>
  <cp:keywords/>
  <cp:lastModifiedBy>Liews Wuttipat</cp:lastModifiedBy>
  <cp:revision>11</cp:revision>
  <dcterms:created xsi:type="dcterms:W3CDTF">2018-02-25T07:18:00Z</dcterms:created>
  <dcterms:modified xsi:type="dcterms:W3CDTF">2018-03-09T23:13:00Z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TC039919539991</vt:lpwstr>
  </property>
</Properties>
</file>